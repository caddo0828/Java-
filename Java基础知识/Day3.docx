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Day3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标识符的定义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类和接口：每个单词首字母要大写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方法：首字母小</w:t>
      </w:r>
      <w:bookmarkStart w:id="0" w:name="_GoBack"/>
      <w:bookmarkEnd w:id="0"/>
      <w:r>
        <w:rPr>
          <w:rFonts w:hint="eastAsia"/>
          <w:lang w:val="en-US" w:eastAsia="zh-CN"/>
        </w:rPr>
        <w:t>写，其后用大写字母分割每个单词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常量：全部大写，单词之间用下划线分割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变量: 通常使用名词，首字母小写，其后大写字母分隔每个单词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三元运算符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变量=条件 判断  ？  表达式1： 表达式2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（解析）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如果符合条件判断则执行表达式1 ，否则执行表达式2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三、算术运算符（++，--）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++a  先进行自加在运算</w:t>
      </w: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  先赋值运算在自加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四、位运算符（&amp;，| ，^,~）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（1） &lt;&lt; 左移   &gt;&gt; 右移   &gt;&gt;&gt; 无符号位右移 </w:t>
      </w:r>
      <w:r>
        <w:rPr>
          <w:rFonts w:hint="eastAsia" w:asciiTheme="minorEastAsia" w:hAnsiTheme="minorEastAsia" w:cstheme="minor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（2） 位运算符首先要把数据转换成为二进制补码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（3）当两边是数据做位运算（3 &amp; 4），当两边是布尔值做的逻辑运算（ true &amp; flase）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3的二进制 0011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4的二进制 0100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&amp;位与运算：有0则0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结果：0000      结果十进制为0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105" w:leftChars="0" w:firstLine="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|位或运算：有1则1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结果：0111     十进制为7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（6)^ 位异或运算 ：相同为0，不同为1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     结果：0111     十进制为7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numPr>
          <w:ilvl w:val="0"/>
          <w:numId w:val="5"/>
        </w:numPr>
        <w:tabs>
          <w:tab w:val="left" w:pos="2961"/>
        </w:tabs>
        <w:ind w:left="210" w:leftChars="0" w:firstLine="0" w:firstLineChars="0"/>
        <w:jc w:val="left"/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>~ 按位取反 ：0变1，1变0</w:t>
      </w:r>
    </w:p>
    <w:p>
      <w:pPr>
        <w:widowControl w:val="0"/>
        <w:numPr>
          <w:ilvl w:val="0"/>
          <w:numId w:val="0"/>
        </w:numPr>
        <w:tabs>
          <w:tab w:val="left" w:pos="2961"/>
        </w:tabs>
        <w:jc w:val="left"/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widowControl w:val="0"/>
        <w:numPr>
          <w:ilvl w:val="0"/>
          <w:numId w:val="5"/>
        </w:numPr>
        <w:tabs>
          <w:tab w:val="left" w:pos="1746"/>
        </w:tabs>
        <w:ind w:left="210" w:leftChars="0" w:firstLine="0" w:firstLineChars="0"/>
        <w:jc w:val="left"/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>一个数据对另一个数据异或两次，该数本身不变</w:t>
      </w:r>
    </w:p>
    <w:p>
      <w:pPr>
        <w:widowControl w:val="0"/>
        <w:numPr>
          <w:ilvl w:val="0"/>
          <w:numId w:val="0"/>
        </w:numPr>
        <w:tabs>
          <w:tab w:val="left" w:pos="1746"/>
        </w:tabs>
        <w:ind w:left="210" w:leftChars="0"/>
        <w:jc w:val="left"/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符号位移动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【1】&lt;&lt; 左移 ：左边最高为丢弃，右边补齐0  </w:t>
      </w:r>
      <w:r>
        <w:rPr>
          <w:rFonts w:hint="eastAsia" w:asciiTheme="minorEastAsia" w:hAnsiTheme="minorEastAsia" w:cstheme="minorEastAsia"/>
          <w:color w:val="C00000"/>
          <w:lang w:val="en-US" w:eastAsia="zh-CN"/>
        </w:rPr>
        <w:t xml:space="preserve"> (把&lt;&lt;左边的数据乘以2的移动次幂)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3&lt;&lt;2              相当于 3*2*2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00000011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(00)00001100  得十进制为12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【2】&gt;&gt; 右移 ：最高位是0 ，左边补齐0，最高为1，左边补齐1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inorEastAsia" w:hAnsiTheme="minorEastAsia" w:cstheme="minorEastAsia"/>
          <w:color w:val="C00000"/>
          <w:lang w:val="en-US" w:eastAsia="zh-CN"/>
        </w:rPr>
      </w:pPr>
      <w:r>
        <w:rPr>
          <w:rFonts w:hint="eastAsia" w:asciiTheme="minorEastAsia" w:hAnsiTheme="minorEastAsia" w:cstheme="minorEastAsia"/>
          <w:color w:val="C00000"/>
          <w:lang w:val="en-US" w:eastAsia="zh-CN"/>
        </w:rPr>
        <w:t>（把&gt;&gt;左边的数据除以2的移动次幂）仅限正数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【3】 &gt;&gt;&gt; 无符号位右移 ： 无论最高是0还是1，左边均补齐0</w:t>
      </w:r>
    </w:p>
    <w:p>
      <w:pPr>
        <w:numPr>
          <w:ilvl w:val="0"/>
          <w:numId w:val="0"/>
        </w:numPr>
        <w:tabs>
          <w:tab w:val="left" w:pos="2961"/>
        </w:tabs>
        <w:ind w:left="210" w:leftChars="0"/>
        <w:jc w:val="left"/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961"/>
        </w:tabs>
        <w:ind w:left="210" w:leftChars="0"/>
        <w:jc w:val="left"/>
        <w:rPr>
          <w:rFonts w:hint="eastAsia" w:asciiTheme="minorEastAsia" w:hAnsiTheme="minorEastAsia" w:eastAsiaTheme="minorEastAsia" w:cstheme="minorEastAsia"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4"/>
          <w:lang w:val="en-US" w:eastAsia="zh-CN" w:bidi="ar-SA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35463B"/>
    <w:multiLevelType w:val="singleLevel"/>
    <w:tmpl w:val="B735463B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272BFFD0"/>
    <w:multiLevelType w:val="singleLevel"/>
    <w:tmpl w:val="272BFFD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566053F"/>
    <w:multiLevelType w:val="singleLevel"/>
    <w:tmpl w:val="4566053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048E9F4"/>
    <w:multiLevelType w:val="singleLevel"/>
    <w:tmpl w:val="5048E9F4"/>
    <w:lvl w:ilvl="0" w:tentative="0">
      <w:start w:val="7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4">
    <w:nsid w:val="5C484A96"/>
    <w:multiLevelType w:val="singleLevel"/>
    <w:tmpl w:val="5C484A96"/>
    <w:lvl w:ilvl="0" w:tentative="0">
      <w:start w:val="4"/>
      <w:numFmt w:val="decimal"/>
      <w:suff w:val="space"/>
      <w:lvlText w:val="(%1)"/>
      <w:lvlJc w:val="left"/>
      <w:pPr>
        <w:ind w:left="105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D7632"/>
    <w:rsid w:val="2FF5510F"/>
    <w:rsid w:val="417A2004"/>
    <w:rsid w:val="48824E9E"/>
    <w:rsid w:val="691D7632"/>
    <w:rsid w:val="6D535020"/>
    <w:rsid w:val="7052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2769;&#33136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2018-09-25T08:52:00Z</dcterms:created>
  <dc:creator>老腰</dc:creator>
  <cp:lastModifiedBy>老腰</cp:lastModifiedBy>
  <dcterms:modified xsi:type="dcterms:W3CDTF">2018-10-11T02:39:19Z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