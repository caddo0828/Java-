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Day4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Switch选择语句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【1】、switch语句后的表达式的取值是有限制的：byte,short,int char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Jdk7 版本后可以每句以及String 类型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【2】break :中断结束的标志，可以控制switch语句的结束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【3】当所有case后的值都与表达式值不匹配时，执行default语句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【4】Switch语句先走case，遇见break结束，如果没有break那么执行到末尾在结束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【5】case 后可以接收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short ,byte, int,char,string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类型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二、if语句与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switch</w:t>
      </w:r>
      <w:r>
        <w:rPr>
          <w:rFonts w:hint="eastAsia"/>
          <w:lang w:val="en-US" w:eastAsia="zh-CN"/>
        </w:rPr>
        <w:t>语句运用场景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hint="eastAsia" w:asciiTheme="minorEastAsia" w:hAnsiTheme="minorEastAsia" w:cstheme="minorEastAsia"/>
          <w:lang w:val="en-US" w:eastAsia="zh-CN"/>
        </w:rPr>
        <w:t>if语句：针对结果是Boolean类型的判断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针对一个范围的判断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针对几个常量值的判断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【2】针对几个常量值的判断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循环语句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【1】for循环  ：for(初始话语句；判断语句；控制条件语句){</w:t>
      </w:r>
    </w:p>
    <w:p>
      <w:pPr>
        <w:numPr>
          <w:ilvl w:val="0"/>
          <w:numId w:val="0"/>
        </w:numPr>
        <w:ind w:leftChars="0" w:firstLine="1890" w:firstLineChars="9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循环体语句；</w:t>
      </w:r>
    </w:p>
    <w:p>
      <w:pPr>
        <w:numPr>
          <w:ilvl w:val="0"/>
          <w:numId w:val="0"/>
        </w:numPr>
        <w:ind w:leftChars="0" w:firstLine="1890" w:firstLineChars="9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}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执行初始化语句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进行判断语句：满足则继续，不满足则退出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满足后：执行循环体语句，在执行控制条件语句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回到步骤2 继续执行</w:t>
      </w:r>
    </w:p>
    <w:p>
      <w:pPr>
        <w:numPr>
          <w:ilvl w:val="0"/>
          <w:numId w:val="0"/>
        </w:numPr>
        <w:ind w:left="525"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【2】for 循环可以嵌套使用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while语句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【1】while循环：初始化语句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While（判断条件）{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循环体语句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控制条件</w:t>
      </w:r>
    </w:p>
    <w:p>
      <w:pPr>
        <w:numPr>
          <w:ilvl w:val="0"/>
          <w:numId w:val="0"/>
        </w:numPr>
        <w:ind w:firstLine="1470" w:firstLineChars="7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do……while语句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【1】do……while循环：  初始化语句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Do{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循环体语句；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控制条件语句；</w:t>
      </w:r>
    </w:p>
    <w:p>
      <w:pPr>
        <w:numPr>
          <w:numId w:val="0"/>
        </w:numPr>
        <w:ind w:leftChars="0" w:firstLine="2100" w:firstLineChars="10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}while（判断语句条件）；</w:t>
      </w:r>
    </w:p>
    <w:p>
      <w:pPr>
        <w:numPr>
          <w:numId w:val="0"/>
        </w:numPr>
        <w:ind w:leftChars="0" w:firstLine="2100" w:firstLineChars="10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for循环的嵌套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【1】for循环第一个循环是行的变换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第二个循环是列的变化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【2】只有当第二个循环的所有满足判断条件的执行完以后，才可以接着进行第一个for循环满足条件的其他语句的执行；（当内循环的语句执行完一次后，跳出内循环，用</w:t>
      </w:r>
      <w:r>
        <w:rPr>
          <w:rFonts w:hint="eastAsia" w:ascii="Courier New" w:hAnsi="Courier New"/>
          <w:color w:val="000000"/>
          <w:sz w:val="32"/>
          <w:highlight w:val="white"/>
        </w:rPr>
        <w:tab/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System.</w:t>
      </w:r>
      <w:r>
        <w:rPr>
          <w:rFonts w:hint="eastAsia" w:ascii="Courier New" w:hAnsi="Courier New"/>
          <w:i/>
          <w:color w:val="0000C0"/>
          <w:sz w:val="21"/>
          <w:szCs w:val="21"/>
          <w:highlight w:val="lightGray"/>
        </w:rPr>
        <w:t>out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.println();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实现换行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break语句的使用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【1】、用于放在switch语句中实现=程序的结束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【2】用于放在for循环的If语句判断中进行中断程序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【3】嵌套在for循环的内层结构中，实现内层循环的结束，腰想实现外层语句的中断，结构如下：    标签名：语句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wc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i=1;i&lt;=5;i++)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nc: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j=1;j&lt;=4;j++)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(j==3)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"*"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951"/>
        </w:tabs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1"/>
        </w:numPr>
        <w:tabs>
          <w:tab w:val="left" w:pos="951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break：结束单层循环 </w:t>
      </w:r>
    </w:p>
    <w:p>
      <w:pPr>
        <w:numPr>
          <w:numId w:val="0"/>
        </w:numPr>
        <w:tabs>
          <w:tab w:val="left" w:pos="951"/>
        </w:tabs>
        <w:ind w:leftChars="0" w:firstLine="42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Continue：结束本次循环</w:t>
      </w:r>
    </w:p>
    <w:p>
      <w:pPr>
        <w:numPr>
          <w:numId w:val="0"/>
        </w:numPr>
        <w:tabs>
          <w:tab w:val="left" w:pos="951"/>
        </w:tabs>
        <w:ind w:leftChars="0" w:firstLine="42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Return : 退出整个main方法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E470"/>
    <w:multiLevelType w:val="singleLevel"/>
    <w:tmpl w:val="3738E470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">
    <w:nsid w:val="5CD3AAEB"/>
    <w:multiLevelType w:val="singleLevel"/>
    <w:tmpl w:val="5CD3AA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B2BAF"/>
    <w:rsid w:val="04402374"/>
    <w:rsid w:val="063427E0"/>
    <w:rsid w:val="159A6FE7"/>
    <w:rsid w:val="45762DA3"/>
    <w:rsid w:val="4B462F4F"/>
    <w:rsid w:val="57D75DC8"/>
    <w:rsid w:val="5C9E66A6"/>
    <w:rsid w:val="6BA42BB0"/>
    <w:rsid w:val="6D535020"/>
    <w:rsid w:val="746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2018-09-26T09:05:00Z</dcterms:created>
  <dc:creator>老腰</dc:creator>
  <cp:lastModifiedBy>老腰</cp:lastModifiedBy>
  <dcterms:modified xsi:type="dcterms:W3CDTF">2018-09-27T09:01:58Z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