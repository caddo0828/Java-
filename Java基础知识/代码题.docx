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1、判断电话号码和邮箱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//判断电话号码</w:t>
      </w:r>
    </w:p>
    <w:p>
      <w:pPr>
        <w:rPr>
          <w:rFonts w:hint="eastAsia"/>
        </w:rPr>
      </w:pPr>
      <w:r>
        <w:rPr>
          <w:rFonts w:hint="eastAsia"/>
        </w:rPr>
        <w:t>public class MatchesDemo1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System.out.println("请输入要进行判断的qq号码");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b = isNuCheck(string);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isNuCheck(String 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if(string.length()&gt;=5&amp;&amp;string.length()&lt;=15)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if(string.charAt(0)!='0')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 = string.toCharArray();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i=0;i&lt;ch.length;i++)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if(!Character.isDigit(ch[i]))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2、按照不同的规则分割数据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  <w:r>
        <w:rPr>
          <w:rFonts w:hint="eastAsia"/>
        </w:rPr>
        <w:t>//按照不同的规则分割数据</w:t>
      </w:r>
    </w:p>
    <w:p>
      <w:pPr>
        <w:rPr>
          <w:rFonts w:hint="eastAsia"/>
        </w:rPr>
      </w:pPr>
      <w:r>
        <w:rPr>
          <w:rFonts w:hint="eastAsia"/>
        </w:rPr>
        <w:t>public class SpiltDemo1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 ="aa,bb,cc";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strings = s1.split(",");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i=0;i&lt;strings.length;i++)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System.out.print(strings[i]+"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 = "aa.bb.cc";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strings2 = s2.split("\\.");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i=0;i&lt;strings2.length;i++)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System.out.print(strings2[i]+"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lang w:val="en-US" w:eastAsia="zh-CN"/>
        </w:rPr>
        <w:t>//路径必须是双\\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s3 = "D:\\JSP实验\\第二次实验\\登录验证";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strings3 = s3.split("\\\\");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i=0;i&lt;strings3.length;i++)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System.out.print(strings3[i]+"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3、把字符串中的数字替换成*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  <w:r>
        <w:rPr>
          <w:rFonts w:hint="eastAsia"/>
        </w:rPr>
        <w:t>//将字符串中的数字替换成*</w:t>
      </w:r>
    </w:p>
    <w:p>
      <w:pPr>
        <w:rPr>
          <w:rFonts w:hint="eastAsia"/>
        </w:rPr>
      </w:pPr>
      <w:r>
        <w:rPr>
          <w:rFonts w:hint="eastAsia"/>
        </w:rPr>
        <w:t>public class ReplaceAllDemo1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"java121212andweb";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string2 = string.replaceAll("\\d+", "*");//表示用*替换满足正则表达式的字符串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//代表一个数字就用一个*替换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string3 = "java121212andweb";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string4 = string3.replaceAll("\\d", 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4、获取字符串中由三个字符组成的字符串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java.util.regex.Matcher;</w:t>
      </w:r>
    </w:p>
    <w:p>
      <w:pPr>
        <w:rPr>
          <w:rFonts w:hint="eastAsia"/>
        </w:rPr>
      </w:pPr>
      <w:r>
        <w:rPr>
          <w:rFonts w:hint="eastAsia"/>
        </w:rPr>
        <w:t>import java.util.regex.Pattern;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//获取字符串中由三个字符组成的类</w:t>
      </w:r>
    </w:p>
    <w:p>
      <w:pPr>
        <w:rPr>
          <w:rFonts w:hint="eastAsia"/>
        </w:rPr>
      </w:pPr>
      <w:r>
        <w:rPr>
          <w:rFonts w:hint="eastAsia"/>
        </w:rPr>
        <w:t>public class HuoQuDemo1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"ni sha diao ba shi jiu shi";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//创建模式对象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Pattern p = Pattern.compile("\\b\\w{3}\\b");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//将模式对象放在匹配器中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Matcher m = p.matcher(string);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  find 找到    group 输出找到的字符串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while(m.find())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System.out.println(m.group());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6、获取任意范围内的随机数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//获取任意范围内的随机数</w:t>
      </w:r>
    </w:p>
    <w:p>
      <w:pPr>
        <w:rPr>
          <w:rFonts w:hint="eastAsia"/>
        </w:rPr>
      </w:pPr>
      <w:r>
        <w:rPr>
          <w:rFonts w:hint="eastAsia"/>
        </w:rPr>
        <w:t>public class RandomDemo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System.out.println("请输入起始范围：");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start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System.out.println("请输入终止范围：");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end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i=0;i&lt;100;i++)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 =(int)(Math.random()*(end-start))+start;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7、来到世界多少天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java.text.ParseException;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//来到这个世界多少天</w:t>
      </w:r>
    </w:p>
    <w:p>
      <w:pPr>
        <w:rPr>
          <w:rFonts w:hint="eastAsia"/>
        </w:rPr>
      </w:pPr>
      <w:r>
        <w:rPr>
          <w:rFonts w:hint="eastAsia"/>
        </w:rPr>
        <w:t>public class DateCountDemo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ParseException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System.out.println("请输入出生日期：");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dateFormat = new SimpleDateFormat("yyyy-MM-dd");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dateFormat.parse(string);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l =(new Date().getTime()-date.getTime())/1000/60/60/24;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8、输出任意年的2月份有多少天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java.util.Calendar;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//获取任意年份的2月份有多少天</w:t>
      </w:r>
    </w:p>
    <w:p>
      <w:pPr>
        <w:rPr>
          <w:rFonts w:hint="eastAsia"/>
        </w:rPr>
      </w:pPr>
      <w:r>
        <w:rPr>
          <w:rFonts w:hint="eastAsia"/>
        </w:rPr>
        <w:t>public class CalendarDemo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System.out.println("请输入要进行判断的年份");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year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  c = Calendar .getInstance();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c.set(year, 2,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c.add(Calendar.DATE, 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System.out.println(c.get(Calendar.DATE));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9、将字符串“91 27 46 38 50”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* 用代码实现输出结果为：“27 38 46 50 91”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将字符串“91 27 46 38 50”</w:t>
      </w:r>
    </w:p>
    <w:p>
      <w:pPr>
        <w:rPr>
          <w:rFonts w:hint="eastAsia"/>
        </w:rPr>
      </w:pPr>
      <w:r>
        <w:rPr>
          <w:rFonts w:hint="eastAsia"/>
        </w:rPr>
        <w:t xml:space="preserve"> * 用代码实现输出结果为：“27 38 46 50 91”(字符串)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SplitDemo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"91 27 46 38 50";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strings = string.split("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new int[strings.length];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i=0;i&lt;strings.length;i++)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Integer.parseInt(strings[i]);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Arrays.sort(arr);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buffer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j=0;j&lt;arr.length;j++)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buffer.append(arr[j]+"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string2 = buffer.toString().trim();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10、Date---String  之间的转换</w:t>
      </w:r>
    </w:p>
    <w:p>
      <w:pPr>
        <w:rPr>
          <w:rFonts w:hint="eastAsia"/>
        </w:rPr>
      </w:pPr>
      <w:r>
        <w:rPr>
          <w:rFonts w:hint="eastAsia"/>
        </w:rPr>
        <w:t>package dh14;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java.text.ParseException;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//Date----String之间的转换</w:t>
      </w:r>
    </w:p>
    <w:p>
      <w:pPr>
        <w:rPr>
          <w:rFonts w:hint="eastAsia"/>
        </w:rPr>
      </w:pPr>
      <w:r>
        <w:rPr>
          <w:rFonts w:hint="eastAsia"/>
        </w:rPr>
        <w:t>public class Date_String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ParseException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dateToString(d,"yyyy-MM-dd");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"2020-01-02";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stringToDate(s,"yyyy-MM-dd");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String dateToString(Date d,String pattern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SimpleDateFormat(pattern).format(d);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Date stringToDate(String s,String pattern) throws ParseException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SimpleDateFormat(pattern).parse(s);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StringBuffer---------------Arrays-----------Integer---------Character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StringBuffer的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StringBuffer(int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StringBuffer(String 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添加(拼接)方法：append()  //任意类型均可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</w:t>
      </w:r>
      <w:r>
        <w:rPr>
          <w:rFonts w:hint="eastAsia"/>
        </w:rPr>
        <w:tab/>
      </w:r>
      <w:r>
        <w:rPr>
          <w:rFonts w:hint="eastAsia"/>
        </w:rPr>
        <w:t xml:space="preserve">         insert()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删除方法：delete(int start, int 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deleteCharAt(int index) //删除指定索引位置的字符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替换方法：replace(int start ,int end ,String s) //表明从哪个位置开始到那个位置结束，用字符串s替换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反转方法：reverse（）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截取方法：substring(int start,int 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substring(int start) //默认到最后结束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转变成字符串类型： toString()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1、StringBuffer与String的转换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  -----StringBuffer   (构造方法)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buffer = new StringBuffer(String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//StringBuffer----String  (构造方法)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new String(new StringBuffer().append(str));   //str代表字符串的内容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/*****/ public String toString( )   将一个StringBuffer 类型用String类输出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buffer2 = new StringBuffer().append("java");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ss = buffer2.toString();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2、把数组拼接(append)成指定格式的字符串   (用StringBuffer类写)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Int_StringDemo2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{60,20,16,20,83};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new String(intToChange(arr));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System.out.println("按格式输出的字符串为 ="+string);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StringBuffer intToChange(int[] arr)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buffer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buffer.append("[");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i=0;i&lt;arr.length;i++)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if(i!=arr.length-1)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buffer.append(arr[i]).append(",");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buffer.append(arr[i]).append("]");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buffer;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3、判断一个字符串是否对称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分析思路：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方法一；将字符串转换成字符数组，（分别前后遍历开始）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遍历判断前面的字符与后面字符是否相等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方法二、将string类型变成stringBbuffer</w:t>
      </w:r>
    </w:p>
    <w:p>
      <w:pPr>
        <w:rPr>
          <w:rFonts w:hint="eastAsia"/>
        </w:rPr>
      </w:pPr>
      <w:r>
        <w:rPr>
          <w:rFonts w:hint="eastAsia"/>
        </w:rPr>
        <w:t xml:space="preserve"> *           用StringBuffer中的reverse方法进行翻转</w:t>
      </w:r>
    </w:p>
    <w:p>
      <w:pPr>
        <w:rPr>
          <w:rFonts w:hint="eastAsia"/>
        </w:rPr>
      </w:pPr>
      <w:r>
        <w:rPr>
          <w:rFonts w:hint="eastAsia"/>
        </w:rPr>
        <w:t xml:space="preserve"> *           在转换回string类型。在equals比较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DuiChenDemo3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System.out.println("请输入要进行判断的字符串：");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b = isSame(string);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System.out.println("字符串是否对称："+b);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System.out.println("-----------------------");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b2 = isTheSame(string);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System.out.println("字符串是否对称："+b2);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isSame(String 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chs = string.toCharArray();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start=0,end=chs.length-1;start&lt;=end;start++,end--)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if(chs[start]!=chs[end])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//方法实现二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isTheSame(String 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//把S变成StringBuffer类型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new StringBuffer(s).reverse().toString().equals(s);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4、冒泡排序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5</w:t>
      </w:r>
      <w:r>
        <w:rPr>
          <w:rFonts w:hint="eastAsia"/>
          <w:b/>
          <w:bCs/>
          <w:color w:val="FF0000"/>
        </w:rPr>
        <w:t>、选择排序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/*冒泡排序</w:t>
      </w:r>
    </w:p>
    <w:p>
      <w:pPr>
        <w:rPr>
          <w:rFonts w:hint="eastAsia"/>
        </w:rPr>
      </w:pPr>
      <w:r>
        <w:rPr>
          <w:rFonts w:hint="eastAsia"/>
        </w:rPr>
        <w:t xml:space="preserve"> *   （相邻数之间进行比较）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*选择排序</w:t>
      </w:r>
    </w:p>
    <w:p>
      <w:pPr>
        <w:rPr>
          <w:rFonts w:hint="eastAsia"/>
        </w:rPr>
      </w:pPr>
      <w:r>
        <w:rPr>
          <w:rFonts w:hint="eastAsia"/>
        </w:rPr>
        <w:t xml:space="preserve"> *   一个索引值跟其他所有索引值进行比较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MaoPaoDemo4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"bsagxod";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//定义一个新的字符串用于接收字符数组的内容   也可以用valueOf进行转换数据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string2 = new String(bubbleSort(string));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System.out.println("排序后的字符串为："+string2);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System.out.println("--------------------");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String ss = String.valueOf(choiceSort(string));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System.out.println("选择排序后的数组："+ss);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//方法实现  冒泡排序   （相邻数之间进行比较）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char[] bubbleSort(String 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//将字符串变成字符数组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 = string.toCharArray();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//外层控制比较次数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x=0;x&lt;ch.length-1;x++)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//内层控制比较的数据，，，，-1是为了防止溢出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y=0;y&lt;ch.length-1-x;y++)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if(ch[y]&gt;ch[y+1])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 = ch[y];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ch[y] = ch[y+1];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ch[y+1]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//选择排序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char[] choiceSort(String 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 = string.toCharArray();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x=0;x&lt;ch.length-1;x++)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y=x+1;y&lt;ch.length;y++)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if(ch[x]&gt;ch[y])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 = ch[x];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ch[x] = ch[y];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ch[y]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6、高级二分查找（条件是必须有序）</w:t>
      </w:r>
    </w:p>
    <w:p>
      <w:pPr>
        <w:rPr>
          <w:rFonts w:hint="eastAsia"/>
        </w:rPr>
      </w:pPr>
      <w:r>
        <w:rPr>
          <w:rFonts w:hint="eastAsia"/>
        </w:rPr>
        <w:t>* binaySearch二分查找</w:t>
      </w:r>
    </w:p>
    <w:p>
      <w:pPr>
        <w:rPr>
          <w:rFonts w:hint="eastAsia"/>
        </w:rPr>
      </w:pPr>
      <w:r>
        <w:rPr>
          <w:rFonts w:hint="eastAsia"/>
        </w:rPr>
        <w:t xml:space="preserve"> * 思路：</w:t>
      </w:r>
    </w:p>
    <w:p>
      <w:pPr>
        <w:rPr>
          <w:rFonts w:hint="eastAsia"/>
        </w:rPr>
      </w:pPr>
      <w:r>
        <w:rPr>
          <w:rFonts w:hint="eastAsia"/>
        </w:rPr>
        <w:t xml:space="preserve"> * 1、定义一个最小索引min=0，最大索引=arr.length-1;</w:t>
      </w:r>
    </w:p>
    <w:p>
      <w:pPr>
        <w:rPr>
          <w:rFonts w:hint="eastAsia"/>
        </w:rPr>
      </w:pPr>
      <w:r>
        <w:rPr>
          <w:rFonts w:hint="eastAsia"/>
        </w:rPr>
        <w:t xml:space="preserve"> * 2、对中间索引进行求解mid=(min+max)/2</w:t>
      </w:r>
    </w:p>
    <w:p>
      <w:pPr>
        <w:rPr>
          <w:rFonts w:hint="eastAsia"/>
        </w:rPr>
      </w:pPr>
      <w:r>
        <w:rPr>
          <w:rFonts w:hint="eastAsia"/>
        </w:rPr>
        <w:t xml:space="preserve"> * 3、判断要查找的数值与中间索引对应的数比较  (肯定要进行循环操作，并且次数未知，用while循环)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A；如果相等，返回中间索引值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B：如果不相等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大了（中间索引值比要查找的索引值大），往左找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min不变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max=mid-1;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重新计算mid的值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小了（中间索引值比要查找的索引值小）,往右找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min=mid+1;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max不变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重新计算mid的值</w:t>
      </w:r>
    </w:p>
    <w:p>
      <w:pPr>
        <w:rPr>
          <w:rFonts w:hint="eastAsia"/>
        </w:rPr>
      </w:pPr>
      <w:r>
        <w:rPr>
          <w:rFonts w:hint="eastAsia"/>
        </w:rPr>
        <w:t xml:space="preserve"> *      C：如果在给定数据中找不到药查找的数</w:t>
      </w:r>
    </w:p>
    <w:p>
      <w:pPr>
        <w:rPr>
          <w:rFonts w:hint="eastAsia"/>
        </w:rPr>
      </w:pPr>
      <w:r>
        <w:rPr>
          <w:rFonts w:hint="eastAsia"/>
        </w:rPr>
        <w:t xml:space="preserve"> *        如何判断呢？</w:t>
      </w:r>
    </w:p>
    <w:p>
      <w:pPr>
        <w:rPr>
          <w:rFonts w:hint="eastAsia"/>
        </w:rPr>
      </w:pPr>
      <w:r>
        <w:rPr>
          <w:rFonts w:hint="eastAsia"/>
        </w:rPr>
        <w:t xml:space="preserve"> *        因为min始终做加一操作，max始终做减一操作</w:t>
      </w:r>
    </w:p>
    <w:p>
      <w:pPr>
        <w:rPr>
          <w:rFonts w:hint="eastAsia"/>
        </w:rPr>
      </w:pPr>
      <w:r>
        <w:rPr>
          <w:rFonts w:hint="eastAsia"/>
        </w:rPr>
        <w:t xml:space="preserve"> *        所以当min的值大于max的时候表示数据不存在，则返回-1</w:t>
      </w:r>
    </w:p>
    <w:p>
      <w:pPr>
        <w:rPr>
          <w:rFonts w:hint="eastAsia"/>
        </w:rPr>
      </w:pPr>
      <w:r>
        <w:rPr>
          <w:rFonts w:hint="eastAsia"/>
        </w:rPr>
        <w:t xml:space="preserve"> *     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binaySearchDemo5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{12,23,36,48,57,69,80};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=binaySearch(arr,69);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System.out.println("数据在数组中的索引位置为："+i);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binaySearch(int[] arr,int 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//定义最大，最小索引变量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 = arr.length-1;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mid = (min+max)/2;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while(arr[mid]!=value)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if(arr[mid]&gt;value)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mid-1;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= (min+max)/2;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mid+1;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= (max+min)/2;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if(min&gt;max)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Arrays工具类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类型转换方法：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String toString(  ) ;//将任意类型数据转换为String类型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数组排序：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sort();  // 默认升序方式对数组进行排序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二分查找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int  binaySearch(int[] arr ,int value); //查找value在数组中的位置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Integer包装类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//将int类型转换为Integer包装类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 = new Integer(int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//将String类型转换为Integer包装类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ins = new Integer(String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（条件是原始的string类型的数据必须只能是数字字符组成，不能是英文字符组成）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注意：如果要将int类型或者是string类型的数据转换成integer的话</w:t>
      </w:r>
    </w:p>
    <w:p>
      <w:pPr>
        <w:rPr>
          <w:rFonts w:hint="eastAsia"/>
        </w:rPr>
      </w:pPr>
      <w:r>
        <w:rPr>
          <w:rFonts w:hint="eastAsia"/>
        </w:rPr>
        <w:t xml:space="preserve">          必须用构造方法，创建对象进行转换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Integer进制的转换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//十进制到其他进制的转换   radix只能是 0  到  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String toString(int value,int raidx) ;radix表示几进制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//其他进制转换为十进制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parseInt(String s ,int radix) ; 将一个其他进制换成是十进制必须要是可以转变的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  与String类型的转换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//int -------String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最好用 String.valueOf();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//String -----int (Integer包装类的功能)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最好用public static int parseInt(String 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Int_StringDemo6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//1、将int变成包装类，包装类变成string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integer = new Integer(i);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System.out.println(integer.toString());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//拼接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//String。valueOf()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 String.valueOf(i);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//Integer的静态toString方法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string2 = Integer.toString(i);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System.out.println(string2);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//2、string转换成int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string3 = "100";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//将string转换成Integer，在到int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integer2 = new Integer(string3);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integer2.intValue();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//直接转换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Integer.parseInt(string3);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character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构造方法：public character(char value)；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 static   boolean   isUpperCase (char ch);//判断字符是不是大写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 static   boolean   isLowerCase (char ch );//判断字符是不是小写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  static   boolean    isDigit(char ch) ; //判断指定字符是不是数字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 static   char   toUpperCase(char ch);//把指定的字符转成大写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  static   char   toLowerCase(char ch);//把指定的字符转成小写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题目：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1、判断字符串中大写，小写，数字出现的次数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判断字符串中大写，小写，数字出现的次数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CountDemo7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string ="jacd32WC4WD0";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countNumber(string);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countNumber(String string)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//取出字符串中对应索引的字符比较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//定义统计大写，小写，数字的变量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upper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lower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digit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i=0;i&lt;string.length();i++)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 = string.charAt(i);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if(Character.isUpperCase(c))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upper++;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if(Character.isLowerCase(c))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if(Character.isDigit(c))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digit++;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System.out.println("大写字母有："+upper+" "+"小写字母有："+lower+" "+"数字有："+digit);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int----integer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public Integer(int value)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Integer-----int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1、public int  intValue( ) //以一个int类型返回integer的值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String-----Integer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1、构造方法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Integer(String s)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2、public static Integer valueOf(string s) ;//将一个字符串对象用integer输出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I</w:t>
      </w:r>
      <w:r>
        <w:rPr>
          <w:rFonts w:hint="eastAsia"/>
          <w:b/>
          <w:bCs/>
          <w:color w:val="FF0000"/>
        </w:rPr>
        <w:t>nteger---String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1、public String toString( );//Integer包装类的方法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对象数组：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1、数组可以存储基本数据类型，也可以存储引用类型，它存储引用类型的时候的数组就是一个对象数组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2、用数存储5个学生对象，并遍历数组组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Student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//无参构造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//有参构造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Student(String name,int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//省略getXXX和setxxx()方法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//重写toString() 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//创建学生类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//创建集合对象   Collection集合为接口，由具体的子类的实现类去调用方法实现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 c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//创建学生对象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s1 = new Student("lili",19);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s2 = new Student("mmmm",21);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//将学生对象存储在集合中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//遍历集合输出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//将集合转换成数组，遍历数组输出 (此时的集合默认是Object类的对象)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Object[] obj = c.toArray();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i=0;i&lt;obj.length;i++)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(Student) obj[i];  //将Object类的数组强制转换为Student类的对象用于输出，其方法实质是多态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二、collection功能概述; </w:t>
      </w:r>
    </w:p>
    <w:p>
      <w:pPr>
        <w:rPr>
          <w:rFonts w:hint="eastAsia"/>
        </w:rPr>
      </w:pPr>
      <w:r>
        <w:rPr>
          <w:rFonts w:hint="eastAsia"/>
        </w:rPr>
        <w:t>功能:</w:t>
      </w:r>
    </w:p>
    <w:p>
      <w:pPr>
        <w:rPr>
          <w:rFonts w:hint="eastAsia"/>
        </w:rPr>
      </w:pPr>
      <w:r>
        <w:rPr>
          <w:rFonts w:hint="eastAsia"/>
        </w:rPr>
        <w:t>1、添加功能</w:t>
      </w:r>
    </w:p>
    <w:p>
      <w:pPr>
        <w:rPr>
          <w:rFonts w:hint="eastAsia"/>
        </w:rPr>
      </w:pPr>
      <w:r>
        <w:rPr>
          <w:rFonts w:hint="eastAsia"/>
        </w:rPr>
        <w:t>boolean add(Object obj) //在集合中添加一个元素</w:t>
      </w:r>
    </w:p>
    <w:p>
      <w:pPr>
        <w:rPr>
          <w:rFonts w:hint="eastAsia"/>
        </w:rPr>
      </w:pPr>
      <w:r>
        <w:rPr>
          <w:rFonts w:hint="eastAsia"/>
        </w:rPr>
        <w:t>boolean addAll(Collection c) //在一个集合中添加另一个集合的所有元素</w:t>
      </w:r>
    </w:p>
    <w:p>
      <w:pPr>
        <w:rPr>
          <w:rFonts w:hint="eastAsia"/>
        </w:rPr>
      </w:pPr>
      <w:r>
        <w:rPr>
          <w:rFonts w:hint="eastAsia"/>
        </w:rPr>
        <w:t>2、移除功能</w:t>
      </w:r>
    </w:p>
    <w:p>
      <w:pPr>
        <w:rPr>
          <w:rFonts w:hint="eastAsia"/>
        </w:rPr>
      </w:pPr>
      <w:r>
        <w:rPr>
          <w:rFonts w:hint="eastAsia"/>
        </w:rPr>
        <w:t>void clear() //清除集合中的所有元素</w:t>
      </w:r>
    </w:p>
    <w:p>
      <w:pPr>
        <w:rPr>
          <w:rFonts w:hint="eastAsia"/>
        </w:rPr>
      </w:pPr>
      <w:r>
        <w:rPr>
          <w:rFonts w:hint="eastAsia"/>
        </w:rPr>
        <w:t>boolean. remove(Object obj) //清除集合中的一个元素</w:t>
      </w:r>
    </w:p>
    <w:p>
      <w:pPr>
        <w:rPr>
          <w:rFonts w:hint="eastAsia"/>
        </w:rPr>
      </w:pPr>
      <w:r>
        <w:rPr>
          <w:rFonts w:hint="eastAsia"/>
        </w:rPr>
        <w:t>Boolean. removeAll(Collection c )// 清除集合中的所有元素 (只有当所以元素被清除时才返回true)</w:t>
      </w:r>
    </w:p>
    <w:p>
      <w:pPr>
        <w:rPr>
          <w:rFonts w:hint="eastAsia"/>
        </w:rPr>
      </w:pPr>
      <w:r>
        <w:rPr>
          <w:rFonts w:hint="eastAsia"/>
        </w:rPr>
        <w:t>3、长度功能</w:t>
      </w:r>
    </w:p>
    <w:p>
      <w:pPr>
        <w:rPr>
          <w:rFonts w:hint="eastAsia"/>
        </w:rPr>
      </w:pPr>
      <w:r>
        <w:rPr>
          <w:rFonts w:hint="eastAsia"/>
        </w:rPr>
        <w:t>int size() //用于显示集合的长度</w:t>
      </w:r>
    </w:p>
    <w:p>
      <w:pPr>
        <w:rPr>
          <w:rFonts w:hint="eastAsia"/>
        </w:rPr>
      </w:pPr>
      <w:r>
        <w:rPr>
          <w:rFonts w:hint="eastAsia"/>
        </w:rPr>
        <w:t>5、判断功能</w:t>
      </w:r>
    </w:p>
    <w:p>
      <w:pPr>
        <w:rPr>
          <w:rFonts w:hint="eastAsia"/>
        </w:rPr>
      </w:pPr>
      <w:r>
        <w:rPr>
          <w:rFonts w:hint="eastAsia"/>
        </w:rPr>
        <w:t>boolean contains(Object obj)//判断集合中是否包含了目标元素，包含一个就返回true</w:t>
      </w:r>
    </w:p>
    <w:p>
      <w:pPr>
        <w:rPr>
          <w:rFonts w:hint="eastAsia"/>
        </w:rPr>
      </w:pPr>
      <w:r>
        <w:rPr>
          <w:rFonts w:hint="eastAsia"/>
        </w:rPr>
        <w:t>boolean containsALL(Collection c) 集合只有包含了另一个集合的所有元素才能返回true</w:t>
      </w:r>
    </w:p>
    <w:p>
      <w:pPr>
        <w:rPr>
          <w:rFonts w:hint="eastAsia"/>
        </w:rPr>
      </w:pPr>
      <w:r>
        <w:rPr>
          <w:rFonts w:hint="eastAsia"/>
        </w:rPr>
        <w:t>boolean isEmpty() 判断集合是否为空</w:t>
      </w:r>
    </w:p>
    <w:p>
      <w:pPr>
        <w:rPr>
          <w:rFonts w:hint="eastAsia"/>
        </w:rPr>
      </w:pPr>
      <w:r>
        <w:rPr>
          <w:rFonts w:hint="eastAsia"/>
        </w:rPr>
        <w:t>6、把集合转换为数组</w:t>
      </w:r>
    </w:p>
    <w:p>
      <w:pPr>
        <w:rPr>
          <w:rFonts w:hint="eastAsia"/>
        </w:rPr>
      </w:pPr>
      <w:r>
        <w:rPr>
          <w:rFonts w:hint="eastAsia"/>
        </w:rPr>
        <w:t>Object[] toArray()</w:t>
      </w:r>
    </w:p>
    <w:p>
      <w:pPr>
        <w:rPr>
          <w:rFonts w:hint="eastAsia"/>
        </w:rPr>
      </w:pPr>
      <w:r>
        <w:rPr>
          <w:rFonts w:hint="eastAsia"/>
        </w:rPr>
        <w:t>4、迭代功能(遍历)</w:t>
      </w:r>
    </w:p>
    <w:p>
      <w:pPr>
        <w:rPr>
          <w:rFonts w:hint="eastAsia"/>
        </w:rPr>
      </w:pPr>
      <w:r>
        <w:rPr>
          <w:rFonts w:hint="eastAsia"/>
        </w:rPr>
        <w:t>Iterator iterator()</w:t>
      </w:r>
    </w:p>
    <w:p>
      <w:pPr>
        <w:rPr>
          <w:rFonts w:hint="eastAsia"/>
        </w:rPr>
      </w:pPr>
      <w:r>
        <w:rPr>
          <w:rFonts w:hint="eastAsia"/>
        </w:rPr>
        <w:t>用boolean hasNext()方法 判断是否有元素可以进行迭代</w:t>
      </w:r>
    </w:p>
    <w:p>
      <w:pPr>
        <w:rPr>
          <w:rFonts w:hint="eastAsia"/>
        </w:rPr>
      </w:pPr>
      <w:r>
        <w:rPr>
          <w:rFonts w:hint="eastAsia"/>
        </w:rPr>
        <w:t>用Object next()方法获取每一个元素，并且自动移到下一个位置</w:t>
      </w: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  <w:r>
        <w:rPr>
          <w:rFonts w:hint="eastAsia"/>
        </w:rPr>
        <w:t>用集合对象去创建迭代对象</w:t>
      </w:r>
    </w:p>
    <w:p>
      <w:pPr>
        <w:rPr>
          <w:rFonts w:hint="eastAsia"/>
        </w:rPr>
      </w:pPr>
      <w:r>
        <w:rPr>
          <w:rFonts w:hint="eastAsia"/>
        </w:rPr>
        <w:t>迭代器对象是依赖于集合存在而存在的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（了解）</w:t>
      </w:r>
    </w:p>
    <w:p>
      <w:pPr>
        <w:rPr>
          <w:rFonts w:hint="eastAsia"/>
        </w:rPr>
      </w:pPr>
      <w:r>
        <w:rPr>
          <w:rFonts w:hint="eastAsia"/>
        </w:rPr>
        <w:t>交集</w:t>
      </w:r>
    </w:p>
    <w:p>
      <w:pPr>
        <w:rPr>
          <w:rFonts w:hint="eastAsia"/>
        </w:rPr>
      </w:pPr>
      <w:r>
        <w:rPr>
          <w:rFonts w:hint="eastAsia"/>
        </w:rPr>
        <w:t>boolean retain(Collection c) //调用此方法的集合是否含有形参集合的元素，，只要含有一个就会返回true</w:t>
      </w:r>
    </w:p>
    <w:p>
      <w:pPr>
        <w:rPr>
          <w:rFonts w:hint="eastAsia"/>
        </w:rPr>
      </w:pPr>
      <w:r>
        <w:rPr>
          <w:rFonts w:hint="eastAsia"/>
        </w:rPr>
        <w:t>集合转换为数组</w:t>
      </w:r>
    </w:p>
    <w:p>
      <w:pPr>
        <w:rPr>
          <w:rFonts w:hint="eastAsia"/>
        </w:rPr>
      </w:pPr>
      <w:r>
        <w:rPr>
          <w:rFonts w:hint="eastAsia"/>
        </w:rPr>
        <w:t xml:space="preserve">Object[ ]  toArray( ) ;;将一个集合转换为数组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三、collection 集合的遍历</w:t>
      </w:r>
    </w:p>
    <w:p>
      <w:pPr>
        <w:rPr>
          <w:rFonts w:hint="eastAsia"/>
        </w:rPr>
      </w:pPr>
      <w:r>
        <w:rPr>
          <w:rFonts w:hint="eastAsia"/>
        </w:rPr>
        <w:t>a:把集合转换为数组</w:t>
      </w:r>
    </w:p>
    <w:p>
      <w:pPr>
        <w:rPr>
          <w:rFonts w:hint="eastAsia"/>
        </w:rPr>
      </w:pPr>
      <w:r>
        <w:rPr>
          <w:rFonts w:hint="eastAsia"/>
        </w:rPr>
        <w:t>Object[] toArray()</w:t>
      </w:r>
    </w:p>
    <w:p>
      <w:pPr>
        <w:rPr>
          <w:rFonts w:hint="eastAsia"/>
        </w:rPr>
      </w:pPr>
      <w:r>
        <w:rPr>
          <w:rFonts w:hint="eastAsia"/>
        </w:rPr>
        <w:t>b:迭代器</w:t>
      </w:r>
    </w:p>
    <w:p>
      <w:pPr>
        <w:rPr>
          <w:rFonts w:hint="eastAsia"/>
        </w:rPr>
      </w:pPr>
      <w:r>
        <w:rPr>
          <w:rFonts w:hint="eastAsia"/>
        </w:rPr>
        <w:t>Iterator iterator();//collection集合下的迭代器方式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四、遍历案例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1、存储字符串并遍历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 c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//创建字符串对象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s1 = "hello";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s2 = "java";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//将字符串对象添加到集合中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//用迭代器遍历集合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//创建迭代器对象（迭代器是一个接口，依赖于集合而存在，所以通过集合对象来创建迭代器对象，调用方法进行实现集合遍历）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Iterator it = c.iterator();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//迭代器输出时，容易抛越界异常 ，因此要进行判断集合中是否还有元素可以取出（因为元素为多个，因此用循环判断输出）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it.next(); // 强转为字符串类型输出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//for循环遍历输出元素 (初始化对象，判断语句，第三个语句可以不写)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for(Iterator it = c.iterator();it.hasNext();)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it.next(); // 强转为字符串类型输出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2、自定义对象遍历</w:t>
      </w:r>
    </w:p>
    <w:p>
      <w:pPr>
        <w:rPr>
          <w:rFonts w:hint="eastAsia"/>
        </w:rPr>
      </w:pPr>
      <w:r>
        <w:rPr>
          <w:rFonts w:hint="eastAsia"/>
        </w:rPr>
        <w:t>//创建学生类</w:t>
      </w:r>
    </w:p>
    <w:p>
      <w:pPr>
        <w:rPr>
          <w:rFonts w:hint="eastAsia"/>
        </w:rPr>
      </w:pPr>
      <w:r>
        <w:rPr>
          <w:rFonts w:hint="eastAsia"/>
        </w:rPr>
        <w:t>class Student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//无参构造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//有参构造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Student(String name,int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//省略getXXX和setxxx()方法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//重写toString() 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//创建集合对象   Collection集合为接口，由具体的子类的实现类去调用方法实现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 c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//创建学生对象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s1 = new Student("lili",19);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s2 = new Student("mmmm",21);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//将学生对象存储在集合中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//通过集合对象创建迭代器对象（多态）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Iterator it = c.iterator();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//判断循环条件输出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Student s = (Student) it.next();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//Object next(); 返回的是一个Object类的对象，进行向下转型输出学生类对象，可以调用学生类特有的输出方法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System.out.println(s.getName() +" "+s.getAge());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//如果学生类重写了Object类的toString()方法则可以直接输出对象 ，否则输出包名.类名.地址值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五、迭代器Iterator方法</w:t>
      </w:r>
    </w:p>
    <w:p>
      <w:pPr>
        <w:rPr>
          <w:rFonts w:hint="eastAsia"/>
        </w:rPr>
      </w:pPr>
      <w:r>
        <w:rPr>
          <w:rFonts w:hint="eastAsia"/>
        </w:rPr>
        <w:t>1、判断下一个是否有元素</w:t>
      </w:r>
    </w:p>
    <w:p>
      <w:pPr>
        <w:rPr>
          <w:rFonts w:hint="eastAsia"/>
        </w:rPr>
      </w:pPr>
      <w:r>
        <w:rPr>
          <w:rFonts w:hint="eastAsia"/>
        </w:rPr>
        <w:t>boolean hasNext( ) //用于遍历时判断元素是否越界</w:t>
      </w:r>
    </w:p>
    <w:p>
      <w:pPr>
        <w:rPr>
          <w:rFonts w:hint="eastAsia"/>
        </w:rPr>
      </w:pPr>
      <w:r>
        <w:rPr>
          <w:rFonts w:hint="eastAsia"/>
        </w:rPr>
        <w:t>2、获取元素并且移动到下一个位置</w:t>
      </w:r>
    </w:p>
    <w:p>
      <w:pPr>
        <w:rPr>
          <w:rFonts w:hint="eastAsia"/>
        </w:rPr>
      </w:pPr>
      <w:r>
        <w:rPr>
          <w:rFonts w:hint="eastAsia"/>
        </w:rPr>
        <w:t>Object next( );  //自动返回的是一个Object类的对象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六、List的功能（索引   有序   对象内容可以重复）</w:t>
      </w:r>
    </w:p>
    <w:p>
      <w:pPr>
        <w:rPr>
          <w:rFonts w:hint="eastAsia"/>
        </w:rPr>
      </w:pPr>
      <w:r>
        <w:rPr>
          <w:rFonts w:hint="eastAsia"/>
        </w:rPr>
        <w:t>1、添加（根据特定索引添加元素）</w:t>
      </w:r>
    </w:p>
    <w:p>
      <w:pPr>
        <w:rPr>
          <w:rFonts w:hint="eastAsia"/>
        </w:rPr>
      </w:pPr>
      <w:r>
        <w:rPr>
          <w:rFonts w:hint="eastAsia"/>
        </w:rPr>
        <w:t>void add(int index,Object element) ; // 在特定的索引位置进行添加，可以紧跟集合最后一个元素添加，但是不能越界</w:t>
      </w:r>
    </w:p>
    <w:p>
      <w:pPr>
        <w:rPr>
          <w:rFonts w:hint="eastAsia"/>
        </w:rPr>
      </w:pPr>
      <w:r>
        <w:rPr>
          <w:rFonts w:hint="eastAsia"/>
        </w:rPr>
        <w:t>2、删除</w:t>
      </w:r>
    </w:p>
    <w:p>
      <w:pPr>
        <w:rPr>
          <w:rFonts w:hint="eastAsia"/>
        </w:rPr>
      </w:pPr>
      <w:r>
        <w:rPr>
          <w:rFonts w:hint="eastAsia"/>
        </w:rPr>
        <w:t>boolean remove(int index) 把指定位置的元素删除</w:t>
      </w:r>
    </w:p>
    <w:p>
      <w:pPr>
        <w:rPr>
          <w:rFonts w:hint="eastAsia"/>
        </w:rPr>
      </w:pPr>
      <w:r>
        <w:rPr>
          <w:rFonts w:hint="eastAsia"/>
        </w:rPr>
        <w:t>3、修改</w:t>
      </w:r>
    </w:p>
    <w:p>
      <w:pPr>
        <w:rPr>
          <w:rFonts w:hint="eastAsia"/>
        </w:rPr>
      </w:pPr>
      <w:r>
        <w:rPr>
          <w:rFonts w:hint="eastAsia"/>
        </w:rPr>
        <w:t>boolean set(int index,  Object element) ;//在指定的位置，用element元素替代原有元素</w:t>
      </w:r>
    </w:p>
    <w:p>
      <w:pPr>
        <w:rPr>
          <w:rFonts w:hint="eastAsia"/>
        </w:rPr>
      </w:pPr>
      <w:r>
        <w:rPr>
          <w:rFonts w:hint="eastAsia"/>
        </w:rPr>
        <w:t>4、迭代器方法</w:t>
      </w:r>
    </w:p>
    <w:p>
      <w:pPr>
        <w:rPr>
          <w:rFonts w:hint="eastAsia"/>
        </w:rPr>
      </w:pPr>
      <w:r>
        <w:rPr>
          <w:rFonts w:hint="eastAsia"/>
        </w:rPr>
        <w:t>ListIterator listIterator( );</w:t>
      </w:r>
    </w:p>
    <w:p>
      <w:pPr>
        <w:rPr>
          <w:rFonts w:hint="eastAsia"/>
        </w:rPr>
      </w:pPr>
      <w:r>
        <w:rPr>
          <w:rFonts w:hint="eastAsia"/>
        </w:rPr>
        <w:t>5、获取</w:t>
      </w:r>
    </w:p>
    <w:p>
      <w:pPr>
        <w:rPr>
          <w:rFonts w:hint="eastAsia"/>
        </w:rPr>
      </w:pPr>
      <w:r>
        <w:rPr>
          <w:rFonts w:hint="eastAsia"/>
        </w:rPr>
        <w:t>public Object get(int index);  //根据具体的索引位置获取元素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  ---------------list集合的特有遍历方法：(List集合是有序的，且可以根据具体的索引值进行元素的操作，且对象内容可以重复)</w:t>
      </w:r>
    </w:p>
    <w:p>
      <w:pPr>
        <w:rPr>
          <w:rFonts w:hint="eastAsia"/>
        </w:rPr>
      </w:pPr>
      <w:r>
        <w:rPr>
          <w:rFonts w:hint="eastAsia"/>
        </w:rPr>
        <w:t>1、size() 和 get() 方法结合</w:t>
      </w:r>
    </w:p>
    <w:p>
      <w:pPr>
        <w:rPr>
          <w:rFonts w:hint="eastAsia"/>
        </w:rPr>
      </w:pPr>
      <w:r>
        <w:rPr>
          <w:rFonts w:hint="eastAsia"/>
        </w:rPr>
        <w:t>//创建List集合对象</w:t>
      </w:r>
    </w:p>
    <w:p>
      <w:pPr>
        <w:rPr>
          <w:rFonts w:hint="eastAsia"/>
        </w:rPr>
      </w:pPr>
      <w:r>
        <w:rPr>
          <w:rFonts w:hint="eastAsia"/>
        </w:rPr>
        <w:t xml:space="preserve"> List list = new ArrayList();</w:t>
      </w:r>
    </w:p>
    <w:p>
      <w:pPr>
        <w:rPr>
          <w:rFonts w:hint="eastAsia"/>
        </w:rPr>
      </w:pPr>
      <w:r>
        <w:rPr>
          <w:rFonts w:hint="eastAsia"/>
        </w:rPr>
        <w:t>//创建字符串对象</w:t>
      </w:r>
    </w:p>
    <w:p>
      <w:pPr>
        <w:rPr>
          <w:rFonts w:hint="eastAsia"/>
        </w:rPr>
      </w:pPr>
      <w:r>
        <w:rPr>
          <w:rFonts w:hint="eastAsia"/>
        </w:rPr>
        <w:t>String s1 = "hello";</w:t>
      </w:r>
    </w:p>
    <w:p>
      <w:pPr>
        <w:rPr>
          <w:rFonts w:hint="eastAsia"/>
        </w:rPr>
      </w:pPr>
      <w:r>
        <w:rPr>
          <w:rFonts w:hint="eastAsia"/>
        </w:rPr>
        <w:t>String s2 = "java";</w:t>
      </w:r>
    </w:p>
    <w:p>
      <w:pPr>
        <w:rPr>
          <w:rFonts w:hint="eastAsia"/>
        </w:rPr>
      </w:pPr>
      <w:r>
        <w:rPr>
          <w:rFonts w:hint="eastAsia"/>
        </w:rPr>
        <w:t>//将字符串对象添加到集合中</w:t>
      </w:r>
    </w:p>
    <w:p>
      <w:pPr>
        <w:rPr>
          <w:rFonts w:hint="eastAsia"/>
        </w:rPr>
      </w:pPr>
      <w:r>
        <w:rPr>
          <w:rFonts w:hint="eastAsia"/>
        </w:rPr>
        <w:t>list.add(s1);</w:t>
      </w:r>
    </w:p>
    <w:p>
      <w:pPr>
        <w:rPr>
          <w:rFonts w:hint="eastAsia"/>
        </w:rPr>
      </w:pPr>
      <w:r>
        <w:rPr>
          <w:rFonts w:hint="eastAsia"/>
        </w:rPr>
        <w:t>list.add(s2);</w:t>
      </w:r>
    </w:p>
    <w:p>
      <w:pPr>
        <w:rPr>
          <w:rFonts w:hint="eastAsia"/>
        </w:rPr>
      </w:pPr>
      <w:r>
        <w:rPr>
          <w:rFonts w:hint="eastAsia"/>
        </w:rPr>
        <w:t>//遍历List集合</w:t>
      </w:r>
    </w:p>
    <w:p>
      <w:pPr>
        <w:rPr>
          <w:rFonts w:hint="eastAsia"/>
        </w:rPr>
      </w:pPr>
      <w:r>
        <w:rPr>
          <w:rFonts w:hint="eastAsia"/>
        </w:rPr>
        <w:t>for(int i=0;i&lt;list.size();i++)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//用public  Object  get(int index);方法实现获取元素  （返回具体索引位置的元素）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  = (String) list.get(i);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2、迭代器方法</w:t>
      </w:r>
    </w:p>
    <w:p>
      <w:pPr>
        <w:rPr>
          <w:rFonts w:hint="eastAsia"/>
        </w:rPr>
      </w:pPr>
      <w:r>
        <w:rPr>
          <w:rFonts w:hint="eastAsia"/>
        </w:rPr>
        <w:t>/创建List集合对象</w:t>
      </w:r>
    </w:p>
    <w:p>
      <w:pPr>
        <w:rPr>
          <w:rFonts w:hint="eastAsia"/>
        </w:rPr>
      </w:pPr>
      <w:r>
        <w:rPr>
          <w:rFonts w:hint="eastAsia"/>
        </w:rPr>
        <w:t xml:space="preserve"> List list = new ArrayList();</w:t>
      </w:r>
    </w:p>
    <w:p>
      <w:pPr>
        <w:rPr>
          <w:rFonts w:hint="eastAsia"/>
        </w:rPr>
      </w:pPr>
      <w:r>
        <w:rPr>
          <w:rFonts w:hint="eastAsia"/>
        </w:rPr>
        <w:t>//创建字符串对象</w:t>
      </w:r>
    </w:p>
    <w:p>
      <w:pPr>
        <w:rPr>
          <w:rFonts w:hint="eastAsia"/>
        </w:rPr>
      </w:pPr>
      <w:r>
        <w:rPr>
          <w:rFonts w:hint="eastAsia"/>
        </w:rPr>
        <w:t>String s1 = "hello";</w:t>
      </w:r>
    </w:p>
    <w:p>
      <w:pPr>
        <w:rPr>
          <w:rFonts w:hint="eastAsia"/>
        </w:rPr>
      </w:pPr>
      <w:r>
        <w:rPr>
          <w:rFonts w:hint="eastAsia"/>
        </w:rPr>
        <w:t>String s2 = "java";</w:t>
      </w:r>
    </w:p>
    <w:p>
      <w:pPr>
        <w:rPr>
          <w:rFonts w:hint="eastAsia"/>
        </w:rPr>
      </w:pPr>
      <w:r>
        <w:rPr>
          <w:rFonts w:hint="eastAsia"/>
        </w:rPr>
        <w:t>//将字符串对象添加到集合中</w:t>
      </w:r>
    </w:p>
    <w:p>
      <w:pPr>
        <w:rPr>
          <w:rFonts w:hint="eastAsia"/>
        </w:rPr>
      </w:pPr>
      <w:r>
        <w:rPr>
          <w:rFonts w:hint="eastAsia"/>
        </w:rPr>
        <w:t>list.add(s1);</w:t>
      </w:r>
    </w:p>
    <w:p>
      <w:pPr>
        <w:rPr>
          <w:rFonts w:hint="eastAsia"/>
        </w:rPr>
      </w:pPr>
      <w:r>
        <w:rPr>
          <w:rFonts w:hint="eastAsia"/>
        </w:rPr>
        <w:t>list.add(s2);</w:t>
      </w:r>
    </w:p>
    <w:p>
      <w:pPr>
        <w:rPr>
          <w:rFonts w:hint="eastAsia"/>
        </w:rPr>
      </w:pPr>
      <w:r>
        <w:rPr>
          <w:rFonts w:hint="eastAsia"/>
        </w:rPr>
        <w:t>//通过List集合对象创建迭代器对象</w:t>
      </w:r>
    </w:p>
    <w:p>
      <w:pPr>
        <w:rPr>
          <w:rFonts w:hint="eastAsia"/>
        </w:rPr>
      </w:pPr>
      <w:r>
        <w:rPr>
          <w:rFonts w:hint="eastAsia"/>
        </w:rPr>
        <w:t>ListIterator it = list.listIterator();</w:t>
      </w:r>
    </w:p>
    <w:p>
      <w:pPr>
        <w:rPr>
          <w:rFonts w:hint="eastAsia"/>
        </w:rPr>
      </w:pPr>
      <w:r>
        <w:rPr>
          <w:rFonts w:hint="eastAsia"/>
        </w:rPr>
        <w:t>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 = (String) it.next();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七、ListIterator 迭代器的使用： （遍历）</w:t>
      </w:r>
    </w:p>
    <w:p>
      <w:pPr>
        <w:rPr>
          <w:rFonts w:hint="eastAsia"/>
        </w:rPr>
      </w:pPr>
      <w:r>
        <w:rPr>
          <w:rFonts w:hint="eastAsia"/>
        </w:rPr>
        <w:t>1、查询下一个元素是否存在</w:t>
      </w:r>
    </w:p>
    <w:p>
      <w:pPr>
        <w:rPr>
          <w:rFonts w:hint="eastAsia"/>
        </w:rPr>
      </w:pPr>
      <w:r>
        <w:rPr>
          <w:rFonts w:hint="eastAsia"/>
        </w:rPr>
        <w:t>boolean hasNext( );   //放在while循环中用于判断条件</w:t>
      </w:r>
    </w:p>
    <w:p>
      <w:pPr>
        <w:rPr>
          <w:rFonts w:hint="eastAsia"/>
        </w:rPr>
      </w:pPr>
      <w:r>
        <w:rPr>
          <w:rFonts w:hint="eastAsia"/>
        </w:rPr>
        <w:t>2、获取元素，并移动到下一个位置</w:t>
      </w:r>
    </w:p>
    <w:p>
      <w:pPr>
        <w:rPr>
          <w:rFonts w:hint="eastAsia"/>
        </w:rPr>
      </w:pPr>
      <w:r>
        <w:rPr>
          <w:rFonts w:hint="eastAsia"/>
        </w:rPr>
        <w:t xml:space="preserve">Object next( );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八、数组与集合的区别</w:t>
      </w:r>
    </w:p>
    <w:p>
      <w:pPr>
        <w:rPr>
          <w:rFonts w:hint="eastAsia"/>
        </w:rPr>
      </w:pPr>
      <w:r>
        <w:rPr>
          <w:rFonts w:hint="eastAsia"/>
        </w:rPr>
        <w:t xml:space="preserve">   A：长度区别：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数组的长度是固定的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集合的长度是可变的</w:t>
      </w:r>
    </w:p>
    <w:p>
      <w:pPr>
        <w:rPr>
          <w:rFonts w:hint="eastAsia"/>
        </w:rPr>
      </w:pPr>
      <w:r>
        <w:rPr>
          <w:rFonts w:hint="eastAsia"/>
        </w:rPr>
        <w:t xml:space="preserve">   B：内容区别：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数组元素的类型可以是基本类型也可以是引用类型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集合元素的类型只能是引用类型</w:t>
      </w:r>
    </w:p>
    <w:p>
      <w:pPr>
        <w:rPr>
          <w:rFonts w:hint="eastAsia"/>
        </w:rPr>
      </w:pPr>
      <w:r>
        <w:rPr>
          <w:rFonts w:hint="eastAsia"/>
        </w:rPr>
        <w:t xml:space="preserve">   C：形式区别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数组中元素类型必须相同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集合元素类型可以不同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九、出现不合法的并发修改时解决方法：</w:t>
      </w:r>
    </w:p>
    <w:p>
      <w:pPr>
        <w:rPr>
          <w:rFonts w:hint="eastAsia"/>
        </w:rPr>
      </w:pPr>
      <w:r>
        <w:rPr>
          <w:rFonts w:hint="eastAsia"/>
        </w:rPr>
        <w:t>1、出现现象</w:t>
      </w:r>
    </w:p>
    <w:p>
      <w:pPr>
        <w:rPr>
          <w:rFonts w:hint="eastAsia"/>
        </w:rPr>
      </w:pPr>
      <w:r>
        <w:rPr>
          <w:rFonts w:hint="eastAsia"/>
        </w:rPr>
        <w:t xml:space="preserve">      集合长度出现越界异常</w:t>
      </w:r>
    </w:p>
    <w:p>
      <w:pPr>
        <w:rPr>
          <w:rFonts w:hint="eastAsia"/>
        </w:rPr>
      </w:pPr>
      <w:r>
        <w:rPr>
          <w:rFonts w:hint="eastAsia"/>
        </w:rPr>
        <w:t>2、原因</w:t>
      </w:r>
    </w:p>
    <w:p>
      <w:pPr>
        <w:rPr>
          <w:rFonts w:hint="eastAsia"/>
        </w:rPr>
      </w:pPr>
      <w:r>
        <w:rPr>
          <w:rFonts w:hint="eastAsia"/>
        </w:rPr>
        <w:t xml:space="preserve">      迭代器是依赖于集合而存在的，先有集合再有迭代器，所以当集合发生改变但是迭代器无法预知改变时，出现异常现象</w:t>
      </w:r>
    </w:p>
    <w:p>
      <w:pPr>
        <w:rPr>
          <w:rFonts w:hint="eastAsia"/>
        </w:rPr>
      </w:pPr>
      <w:r>
        <w:rPr>
          <w:rFonts w:hint="eastAsia"/>
        </w:rPr>
        <w:t>3、解决方案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A：用集合进行元素的增减或其他操作 ，并且用集合进行遍历操作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/创建List集合对象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//创建字符串对象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 = "hello";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 = "java";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s3 = "caddo";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//将字符串对象添加到集合中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//集合修改元素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i=0;i&lt;list.size( 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list.get(i);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if("java".equals(s))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list.add("basic");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System.out.println(list);  //此时添加的元素默认在集合的末尾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B：用迭代器进行元素的增减或其他操作，且用迭代器进行遍历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（注意：用迭代器进行元素的改变时，只有ListIterator可以对元素进行操作，因此用ListIterator迭代器）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//创建List集合对象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//创建字符串对象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s1 = "hello";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s2 = "java";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s3 = "caddo"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//将字符串对象添加到集合中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list.add(s3);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//通过集合创建迭代器对象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ListIterator it = list.listIterator();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//迭代器进行添加判断操作、并且遍历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(String) list.next();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if("java".equals(s)) {    //(list.contains("java")) //判断集合中是否包含某个元素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it.add("basic");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System.out.println(list);    //此时通过迭代器进行添加的元素默认添加到判断元素的后面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十、list子类的特点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底层数据结构为数组，查询快，增删慢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Vector: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底层数据结构为数组，查询快，增删慢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线程安全，效率低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LinkedList: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十一、操作步骤</w:t>
      </w:r>
    </w:p>
    <w:p>
      <w:pPr>
        <w:rPr>
          <w:rFonts w:hint="eastAsia"/>
        </w:rPr>
      </w:pPr>
      <w:r>
        <w:rPr>
          <w:rFonts w:hint="eastAsia"/>
        </w:rPr>
        <w:t>1、创建类</w:t>
      </w:r>
    </w:p>
    <w:p>
      <w:pPr>
        <w:rPr>
          <w:rFonts w:hint="eastAsia"/>
        </w:rPr>
      </w:pPr>
      <w:r>
        <w:rPr>
          <w:rFonts w:hint="eastAsia"/>
        </w:rPr>
        <w:t>2、创建集合对象</w:t>
      </w:r>
    </w:p>
    <w:p>
      <w:pPr>
        <w:rPr>
          <w:rFonts w:hint="eastAsia"/>
        </w:rPr>
      </w:pPr>
      <w:r>
        <w:rPr>
          <w:rFonts w:hint="eastAsia"/>
        </w:rPr>
        <w:t>3、创建类对象</w:t>
      </w:r>
    </w:p>
    <w:p>
      <w:pPr>
        <w:rPr>
          <w:rFonts w:hint="eastAsia"/>
        </w:rPr>
      </w:pPr>
      <w:r>
        <w:rPr>
          <w:rFonts w:hint="eastAsia"/>
        </w:rPr>
        <w:t>4、迭代器遍历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A:通过集合对象创建迭代器对象（多态  向上转型）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B：迭代器对象调用方法判断是否有元素可以输出，防止越界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C：迭代器获取元素输出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向下转型输出（多态的方式，调用类的特有方法进行格式输出）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否则类重写Object类的toString() 方法以特定格式输出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十、练习题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1、产生10个1-20之间的随机数，要求随机数不可以重复</w:t>
      </w:r>
    </w:p>
    <w:p>
      <w:pPr>
        <w:rPr>
          <w:rFonts w:hint="eastAsia"/>
        </w:rPr>
      </w:pPr>
      <w:r>
        <w:rPr>
          <w:rFonts w:hint="eastAsia"/>
        </w:rPr>
        <w:t>package dh16;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java.util.Random;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//产生10个1-20之间的随机数，要求随机数不可以重复，并且输出这是个随机数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RandomText2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//创建集合对象用于存储随机数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ArrayList&lt;Integer&gt;  list = new ArrayList&lt;Integer&gt;();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//定义一个统计变量用于统计是否存储了十个数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//创建随机数对象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 random = new Random();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//循环判断是否进行了十次添加操作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while(count&lt;10)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//生成随机数nextInt(n) 表示0-n范围内int类型的随机数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number = random.nextInt(20)+1;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//判断生成的随机数在集合中有无重复的数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if(!list.contains(number))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//最终遍历集合输出随机数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//迭代器迭代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Iterator&lt;Integer&gt; it  =list.iterator();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System.out.println(it.next());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//List集合特有方法遍历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i=0;i&lt;list.size();i++)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//增强for遍历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for(Integer i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2、集合的循环嵌套，用泛型实现 ,并且用增强for进行遍历</w:t>
      </w:r>
    </w:p>
    <w:p>
      <w:pPr>
        <w:rPr>
          <w:rFonts w:hint="eastAsia"/>
        </w:rPr>
      </w:pPr>
      <w:r>
        <w:rPr>
          <w:rFonts w:hint="eastAsia"/>
        </w:rPr>
        <w:t>package dh16;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//集合的循环嵌套，用泛型实现 ,并且用增强for进行遍历</w:t>
      </w:r>
    </w:p>
    <w:p>
      <w:pPr>
        <w:rPr>
          <w:rFonts w:hint="eastAsia"/>
        </w:rPr>
      </w:pPr>
      <w:r>
        <w:rPr>
          <w:rFonts w:hint="eastAsia"/>
        </w:rPr>
        <w:t>public class QianTaoListText3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创建大集合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ArrayList&lt;ArrayList&lt;Student&gt;&gt; arrayList = new ArrayList&lt;ArrayList&lt;Student&gt;&gt;();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创建单个小集合并且存储相应的对象类型数据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ArrayList&lt;Student&gt; list1 = new ArrayList&lt;Student&gt;();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创建第一个集合中要进行添加的学生类对象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 = new Student("caddo",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new Student("dada",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添加对象到集合中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将第一个小集合添加到大集合中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arrayList.add(list1);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第二个小集合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ArrayList&lt;Student&gt; list2 = new ArrayList&lt;Student&gt;();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创建第二个集合中要进行添加的学生类对象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s3 = new Student("mike",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s4 = new Student("lili",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添加对象到集合中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将第二个小集合添加到大集合中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arrayList.add(list2);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第三个小集合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ArrayList&lt;Student&gt; list3 = new ArrayList&lt;Student&gt;();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创建第二个集合中要进行添加的学生类对象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s5 = new Student("jack",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s6 = new Student("liu",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添加对象到集合中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list1.add(s6);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将第二个小集合添加到大集合中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arrayList.add(list3);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//外层循环对大集合尽心遍历，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for(ArrayList&lt;Student&gt; x : arrayList)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for(Student y : 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System.out.println(y.getName()+" "+ y.getAge());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//创建自定义类实现默认自定义栈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package dh16;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java.util.LinkedList;</w:t>
      </w:r>
    </w:p>
    <w:p>
      <w:pPr>
        <w:rPr>
          <w:rFonts w:hint="eastAsia"/>
        </w:rPr>
      </w:pPr>
      <w:r>
        <w:rPr>
          <w:rFonts w:hint="eastAsia"/>
        </w:rPr>
        <w:t>public class MyLinkedListText6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//定义集合对象为私有，在其他类中不能通过创建对象来使用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LinkedList link;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MyLinkedListText6()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//通过创建自定义对象实际上创建的是LinkedList的对象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link =  new LinkedList();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add(Object obj)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Object get()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link.removeFirst();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//每次移除第一个，并且返回第一个对象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isEmpty()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link.isEmpty();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4、删除ArrayList集合中重复的元素</w:t>
      </w:r>
    </w:p>
    <w:p>
      <w:pPr>
        <w:rPr>
          <w:rFonts w:hint="eastAsia"/>
        </w:rPr>
      </w:pPr>
      <w:r>
        <w:rPr>
          <w:rFonts w:hint="eastAsia"/>
        </w:rPr>
        <w:t>package dh16;</w:t>
      </w:r>
    </w:p>
    <w:p>
      <w:pPr>
        <w:rPr>
          <w:rFonts w:hint="eastAsia"/>
        </w:rPr>
      </w:pPr>
      <w:r>
        <w:rPr>
          <w:rFonts w:hint="eastAsia"/>
        </w:rPr>
        <w:t>//删除List集合中重复出现的元素</w:t>
      </w:r>
    </w:p>
    <w:p>
      <w:pPr>
        <w:rPr>
          <w:rFonts w:hint="eastAsia"/>
        </w:rPr>
      </w:pPr>
      <w:r>
        <w:rPr>
          <w:rFonts w:hint="eastAsia"/>
        </w:rPr>
        <w:t>//方法一、定义新的集合，进行元素添加判断</w:t>
      </w:r>
    </w:p>
    <w:p>
      <w:pPr>
        <w:rPr>
          <w:rFonts w:hint="eastAsia"/>
        </w:rPr>
      </w:pPr>
      <w:r>
        <w:rPr>
          <w:rFonts w:hint="eastAsia"/>
        </w:rPr>
        <w:t>//注意，判断是否重复使用contains时，必须注意，其实使用的是equals()比较是否相同</w:t>
      </w:r>
    </w:p>
    <w:p>
      <w:pPr>
        <w:rPr>
          <w:rFonts w:hint="eastAsia"/>
        </w:rPr>
      </w:pPr>
      <w:r>
        <w:rPr>
          <w:rFonts w:hint="eastAsia"/>
        </w:rPr>
        <w:t>//自定义类中没有equals（）方法，则默认使用object类的，若要使用本身的，应该对方法进行重写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RemoveSameText5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ArrayList&lt;Student&gt; list = new ArrayList&lt;Student&gt;();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创建学生对象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 = new Student("林",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new Student("刘",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s3 = new Student("游",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s4 = new Student("林",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s5 = new Student("吴", 22);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s6 = new Student("刘",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将学生对象添加到集合中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list.add(s6);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//方法一、定义新集合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//创建新集合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ArrayList&lt;Student&gt; l = new ArrayList&lt;Student&gt;();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//遍历原集合进行判断是否在新集合中存在相同的元素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i=0;i&lt;list.size();i++)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if(!l.contains(list.get(i)))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l.add(list.get(i));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//遍历新集合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for(Student s :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System.out.println(s.getName()+"\t"+s.getAge());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//方法二、选择排序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i=0;i&lt;list.size()-1;i++)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j=i+1;j&lt;list.size();j++)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if(list.get(i).equals(list.get(j)))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list.remove(j);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for(Student ss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System.out.println(ss.getName()+"\t"+ss.getAge());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//键盘录入数据，当录入0的时候结束，要求在控制台输出这些数据的最大值，并且将所有数据(如果是数组最终已字符串形式输出)进行输出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dh16;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ScannerText4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ArrayList&lt;Integer&gt; array = new ArrayList&lt;Integer&gt;();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//键盘录入对象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//循环判断键盘录入数据是否为0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System.out.println("请输入数据:");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number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array.add(number);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//将集合排序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//将集合进行转换成数组，并且排序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Object[] obj = array.toArray();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Arrays.sort(obj);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//用特定形式输出数组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ScannerText4.arrayToString(obj);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System.out.println("以特定形式返回的数据为："+s);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System.out.println("录入数据中最大值为："+obj[obj.length-1]);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//遍历数组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ob : obj)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System.out.println(ob);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一某种特定形式输出数组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特定形式的字符串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String arrayToString(Object[] obj)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//将数组转换成特定形式，采用StringBuffer或者StringBuilder进行字符串添加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builder = new StringBuilder();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builder.append("[");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i=0;i&lt;obj.length;i++)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if(i==obj.length-1)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builder.append(obj[i]).append("]");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builder.append(obj[i]).append(",");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builder.toString();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七、练习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1、（编写一个程序，获取10个1-20之间的数，且不能有重复）</w:t>
      </w:r>
    </w:p>
    <w:p>
      <w:pPr>
        <w:rPr>
          <w:rFonts w:hint="eastAsia"/>
        </w:rPr>
      </w:pPr>
      <w:r>
        <w:rPr>
          <w:rFonts w:hint="eastAsia"/>
        </w:rPr>
        <w:t>package dh17;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java.util.HashSet;</w:t>
      </w:r>
    </w:p>
    <w:p>
      <w:pPr>
        <w:rPr>
          <w:rFonts w:hint="eastAsia"/>
        </w:rPr>
      </w:pPr>
      <w:r>
        <w:rPr>
          <w:rFonts w:hint="eastAsia"/>
        </w:rPr>
        <w:t>import java.util.Random;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//获取10个1-20内的无重复的随机数</w:t>
      </w:r>
    </w:p>
    <w:p>
      <w:pPr>
        <w:rPr>
          <w:rFonts w:hint="eastAsia"/>
        </w:rPr>
      </w:pPr>
      <w:r>
        <w:rPr>
          <w:rFonts w:hint="eastAsia"/>
        </w:rPr>
        <w:t>public class RandomText1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HashSet&lt;Integer&gt; hashSet = new HashSet&lt;Integer&gt;();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//创建随机数对象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 random = new Random();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//循环判断次数，并且进行元素添加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//因为set集合元素唯一性，所以无法通过定义统计变量实现操作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//只能通过判断集合最后的长度来判断是否有10个数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while(hashSet.size()&lt;10)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number = random.nextInt(20)+1;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hashSet.add(number);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for(Integer i : hashSet)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键盘录入</w:t>
      </w: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b/>
          <w:bCs/>
          <w:color w:val="FF0000"/>
        </w:rPr>
        <w:t>次学生的信息（姓名，数学成绩，英语成绩，语文成绩），根据总分进行从高到低排序</w:t>
      </w:r>
    </w:p>
    <w:p>
      <w:pPr>
        <w:rPr>
          <w:rFonts w:hint="eastAsia"/>
        </w:rPr>
      </w:pPr>
      <w:r>
        <w:rPr>
          <w:rFonts w:hint="eastAsia"/>
        </w:rPr>
        <w:t>//键盘录入3个学生的信息（姓名，数学成绩，英语成绩，语文成绩），根据总分进行从高到低排序</w:t>
      </w:r>
    </w:p>
    <w:p>
      <w:pPr>
        <w:rPr>
          <w:rFonts w:hint="eastAsia"/>
        </w:rPr>
      </w:pPr>
      <w:r>
        <w:rPr>
          <w:rFonts w:hint="eastAsia"/>
        </w:rPr>
        <w:t>/*分析：</w:t>
      </w:r>
    </w:p>
    <w:p>
      <w:pPr>
        <w:rPr>
          <w:rFonts w:hint="eastAsia"/>
        </w:rPr>
      </w:pPr>
      <w:r>
        <w:rPr>
          <w:rFonts w:hint="eastAsia"/>
        </w:rPr>
        <w:t xml:space="preserve"> * 1、键盘录入学生信息，所以创建学生类（姓名，数学成绩，英语成绩，语文成绩）</w:t>
      </w:r>
    </w:p>
    <w:p>
      <w:pPr>
        <w:rPr>
          <w:rFonts w:hint="eastAsia"/>
        </w:rPr>
      </w:pPr>
      <w:r>
        <w:rPr>
          <w:rFonts w:hint="eastAsia"/>
        </w:rPr>
        <w:t xml:space="preserve"> * 2、创建对象录入成绩，姓名，存储到学生对象中</w:t>
      </w:r>
    </w:p>
    <w:p>
      <w:pPr>
        <w:rPr>
          <w:rFonts w:hint="eastAsia"/>
        </w:rPr>
      </w:pPr>
      <w:r>
        <w:rPr>
          <w:rFonts w:hint="eastAsia"/>
        </w:rPr>
        <w:t xml:space="preserve"> * 3、因为要输出，所以使用集合，又因为要排序，所以使用TreeSet</w:t>
      </w:r>
    </w:p>
    <w:p>
      <w:pPr>
        <w:rPr>
          <w:rFonts w:hint="eastAsia"/>
        </w:rPr>
      </w:pPr>
      <w:r>
        <w:rPr>
          <w:rFonts w:hint="eastAsia"/>
        </w:rPr>
        <w:t xml:space="preserve"> * 4、将每个对象存储到集合中</w:t>
      </w:r>
    </w:p>
    <w:p>
      <w:pPr>
        <w:rPr>
          <w:rFonts w:hint="eastAsia"/>
        </w:rPr>
      </w:pPr>
      <w:r>
        <w:rPr>
          <w:rFonts w:hint="eastAsia"/>
        </w:rPr>
        <w:t xml:space="preserve"> * 5、因为依靠总分进行排序，因此实现总分的计算</w:t>
      </w:r>
    </w:p>
    <w:p>
      <w:pPr>
        <w:rPr>
          <w:rFonts w:hint="eastAsia"/>
        </w:rPr>
      </w:pPr>
      <w:r>
        <w:rPr>
          <w:rFonts w:hint="eastAsia"/>
        </w:rPr>
        <w:t xml:space="preserve"> * 6、又因为此集合不能有重复的元素出现，所以要实现接口，并重写compare()方法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numPr>
          <w:numId w:val="0"/>
        </w:num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package dh17;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Student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mathScore;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englishScore;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chineseScore;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getMathScore()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setMathScore(int mathScore)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this.mathScore = mathScore;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getEnglishScore()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englishScore;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setEnglishScore(int englishScore)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this.englishScore = englishScore;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getChineseScore()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chineseScore;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setChineseScore(int chineseScore)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this.chineseScore = chineseScore;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sum()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this.mathScore+this.chineseScore+this.chineseScore;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dh17;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java.util.Comparator;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import java.util.TreeSet;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SumScoreSort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//创建集合有参构造的对象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TreeSet&lt;Student&gt; set = new TreeSet&lt;Student&gt;(new Comparator&lt;Student&gt;()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 compare(Student s1, Student s2)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//比较总分是否相同(从高到低，后面减前面)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num1 = s2.sum()-s1.sum();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//判断是否名字相同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num2 =  num1==0 ? s2.getName().compareTo(s1.getName()) : num1;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//判断数学成绩是否相同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num3 = num2==0 ? s2.getMathScore()-s1.getMathScore() : num2;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//判断英语成绩是否相同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num4 = num3==0 ? s2.getChineseScore()-s1.getChineseScore() : num3;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//键盘录入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while(set.size()&lt;3)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System.out.print("请录入学生姓名：");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System.out.print("请录入数学成绩：");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mathScore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System.out.print("请录入英语成绩：");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englishScore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System.out.print("请录入语文成绩：");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chineseScore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//创建学生对象，将键盘录入的信息存储到学生对象中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stu = new 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stu.setName(name);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stu.setMathScore(mathScore);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stu.setEnglishScore(englishScore);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stu.setChineseScore(chineseScore);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//将学生对象存储在集合中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set.add(stu);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System.out.println("姓名\t总分\t数学成绩\t英语成绩\t语文成绩");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for(Student s : set)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System.out.println(s.getName()+"\t"+s.sum()+"\t"+s.getMathScore()+"\t"+s.getEnglishScore()+"\t"+s.getChineseScore());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3、自定义对象存储并且遍历，要求元素唯一，并且按某种规则进行排序，按照姓名长度排序</w:t>
      </w:r>
    </w:p>
    <w:p>
      <w:pPr>
        <w:rPr>
          <w:rFonts w:hint="eastAsia"/>
        </w:rPr>
      </w:pPr>
      <w:r>
        <w:rPr>
          <w:rFonts w:hint="eastAsia"/>
        </w:rPr>
        <w:t>package dh17;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Student implements  Comparable&lt;Student&gt;{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age;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Student(String name, int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getAge()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setAge(int 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compareTo(Student 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//根据姓名长度判断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num1 = this.getName().length()-s.getName().length();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//根据名字是否一样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num2 = num1==0 ? this.getName().compareTo(s.getName()) : num1;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//根据年龄是否一样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num3 = num2==0 ? this.getAge()-s.getAge() : num2;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num3;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dh17;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java.util.TreeSet;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//根据学生姓名长度进行排序(采用自然排序)</w:t>
      </w:r>
    </w:p>
    <w:p>
      <w:pPr>
        <w:rPr>
          <w:rFonts w:hint="eastAsia"/>
        </w:rPr>
      </w:pPr>
      <w:r>
        <w:rPr>
          <w:rFonts w:hint="eastAsia"/>
        </w:rPr>
        <w:t>public class TreeSetSortText2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TreeSet&lt;Student&gt; set = new TreeSet&lt;Student&gt;();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创建学生对象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 = new Student("mike", 25);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new Student("jack",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s3 = new Student("caddo", 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s4 = new Student("kkkkk", 25);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s5 = new Student("sss",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s6 = new Student("mik", 25);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s7 = new Student("kkkkk", 25);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将学生对象添加到集合中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set.add(s6);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for(Student s : set)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System.out.println(s.getName()+"\t"+s.getAge());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//统计字符串中字符出现的次数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//需求”aababcabcdabcde“，获取字符串中每一个字符出现的次数，要求结果a(5)b(4)c(3)d(2)e(1)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/*分析：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dh18;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import java.util.TreeMap;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1、定义一个字符串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2、将字符串转换为字符数组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3、遍历字符数组的到每一个字符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4、定义一个Map集合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5、拿这个字符到Map集合里找，看返回值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是null；就把字符作为键，1作为初始元素值存储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不是null ， 值就++；然后重新将值进行存储</w:t>
      </w:r>
    </w:p>
    <w:p>
      <w:pPr>
        <w:rPr>
          <w:rFonts w:hint="eastAsia"/>
        </w:rPr>
      </w:pPr>
      <w:r>
        <w:rPr>
          <w:rFonts w:hint="eastAsia"/>
        </w:rPr>
        <w:t xml:space="preserve"> * 6、定义一个字符串缓冲区</w:t>
      </w:r>
    </w:p>
    <w:p>
      <w:pPr>
        <w:rPr>
          <w:rFonts w:hint="eastAsia"/>
        </w:rPr>
      </w:pPr>
      <w:r>
        <w:rPr>
          <w:rFonts w:hint="eastAsia"/>
        </w:rPr>
        <w:t xml:space="preserve"> * 7、遍历集合 ，获取每一个键值和元素值进行拼接（输出对应键值所对应的元素值）</w:t>
      </w:r>
    </w:p>
    <w:p>
      <w:pPr>
        <w:rPr>
          <w:rFonts w:hint="eastAsia"/>
        </w:rPr>
      </w:pPr>
      <w:r>
        <w:rPr>
          <w:rFonts w:hint="eastAsia"/>
        </w:rPr>
        <w:t xml:space="preserve"> * 8、把字符串缓冲区转换为字符串输出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TongJiText1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System.out.println("请输入要进行判断的字符串:");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sc.nextLine();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//创建集合对象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TreeMap&lt;Character, Integer&gt; map = new TreeMap&lt;Character,Integer&gt;();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//将字符串转换为字符数组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char[] chs = s.toCharArray();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//遍历字符数组,判断键是否存在于集合中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for(char ch : chs)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//把每一个字符获取出来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 = map.get(ch);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//是null；就把字符作为键，1作为初始元素值存储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//null表示的是键值所对应的元素值是否为空，元素值为空则添加对应键值/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//如果不存在就直接替换之前的元素值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map.put(ch,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//不是null ， 值就++；然后重新将值进行存储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map.put(ch,i);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//定义字符串缓冲区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bd = new StringBuilder();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//将所有键值存存到集合中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Set&lt;Character&gt; set = map.keySet();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for(Character key : set)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bd.append(key).append("(").append(map.get(key)).append(")");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//将结果以字符串形式输出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bd.toString();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System.out.println("result:"+result);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urier New" w:hAnsi="Courier New"/>
          <w:color w:val="626262"/>
          <w:sz w:val="32"/>
          <w:highlight w:val="black"/>
        </w:rPr>
      </w:pPr>
      <w:r>
        <w:rPr>
          <w:rFonts w:hint="eastAsia" w:ascii="Courier New" w:hAnsi="Courier New"/>
          <w:color w:val="626262"/>
          <w:sz w:val="32"/>
          <w:highlight w:val="black"/>
        </w:rPr>
        <w:t>//ArrayList集合存储自定义对象并且进行排序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b/>
          <w:color w:val="auto"/>
          <w:sz w:val="21"/>
          <w:szCs w:val="21"/>
        </w:rPr>
        <w:t>package</w:t>
      </w:r>
      <w:r>
        <w:rPr>
          <w:rFonts w:hint="eastAsia" w:ascii="Courier New" w:hAnsi="Courier New"/>
          <w:color w:val="auto"/>
          <w:sz w:val="21"/>
          <w:szCs w:val="21"/>
        </w:rPr>
        <w:t xml:space="preserve"> dh18;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class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implements</w:t>
      </w:r>
      <w:r>
        <w:rPr>
          <w:rFonts w:hint="eastAsia" w:ascii="Courier New" w:hAnsi="Courier New"/>
          <w:color w:val="auto"/>
          <w:sz w:val="21"/>
          <w:szCs w:val="21"/>
        </w:rPr>
        <w:t xml:space="preserve"> Comparable&lt;Student&gt; 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private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name;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private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age;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private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number;//学号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name,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age)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.name = name;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.age = age;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number)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.number = number;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getNumber</w:t>
      </w:r>
      <w:r>
        <w:rPr>
          <w:rFonts w:hint="eastAsia" w:ascii="Courier New" w:hAnsi="Courier New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number;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void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setNumber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number)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.number = number;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getName</w:t>
      </w:r>
      <w:r>
        <w:rPr>
          <w:rFonts w:hint="eastAsia" w:ascii="Courier New" w:hAnsi="Courier New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name;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void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setName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String</w:t>
      </w:r>
      <w:r>
        <w:rPr>
          <w:rFonts w:hint="eastAsia" w:ascii="Courier New" w:hAnsi="Courier New"/>
          <w:color w:val="auto"/>
          <w:sz w:val="21"/>
          <w:szCs w:val="21"/>
        </w:rPr>
        <w:t xml:space="preserve"> name)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.name = name;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getAge</w:t>
      </w:r>
      <w:r>
        <w:rPr>
          <w:rFonts w:hint="eastAsia" w:ascii="Courier New" w:hAnsi="Courier New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age;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void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setAge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age)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.age = age;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i/>
          <w:color w:val="auto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hashCode</w:t>
      </w:r>
      <w:r>
        <w:rPr>
          <w:rFonts w:hint="eastAsia" w:ascii="Courier New" w:hAnsi="Courier New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final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prime</w:t>
      </w:r>
      <w:r>
        <w:rPr>
          <w:rFonts w:hint="eastAsia" w:ascii="Courier New" w:hAnsi="Courier New"/>
          <w:color w:val="auto"/>
          <w:sz w:val="21"/>
          <w:szCs w:val="21"/>
        </w:rPr>
        <w:t xml:space="preserve"> = 31;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result</w:t>
      </w:r>
      <w:r>
        <w:rPr>
          <w:rFonts w:hint="eastAsia" w:ascii="Courier New" w:hAnsi="Courier New"/>
          <w:color w:val="auto"/>
          <w:sz w:val="21"/>
          <w:szCs w:val="21"/>
        </w:rPr>
        <w:t xml:space="preserve"> = 1;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result = prime * result + ((number == </w:t>
      </w:r>
      <w:r>
        <w:rPr>
          <w:rFonts w:hint="eastAsia" w:ascii="Courier New" w:hAnsi="Courier New"/>
          <w:b/>
          <w:color w:val="auto"/>
          <w:sz w:val="21"/>
          <w:szCs w:val="21"/>
        </w:rPr>
        <w:t>null</w:t>
      </w:r>
      <w:r>
        <w:rPr>
          <w:rFonts w:hint="eastAsia" w:ascii="Courier New" w:hAnsi="Courier New"/>
          <w:color w:val="auto"/>
          <w:sz w:val="21"/>
          <w:szCs w:val="21"/>
        </w:rPr>
        <w:t>) ? 0 : number.hashCode());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result;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i/>
          <w:color w:val="auto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boolean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equals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Object</w:t>
      </w:r>
      <w:r>
        <w:rPr>
          <w:rFonts w:hint="eastAsia" w:ascii="Courier New" w:hAnsi="Courier New"/>
          <w:color w:val="auto"/>
          <w:sz w:val="21"/>
          <w:szCs w:val="21"/>
        </w:rPr>
        <w:t xml:space="preserve"> obj)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</w:t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 xml:space="preserve"> == obj)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true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(obj == </w:t>
      </w:r>
      <w:r>
        <w:rPr>
          <w:rFonts w:hint="eastAsia" w:ascii="Courier New" w:hAnsi="Courier New"/>
          <w:b/>
          <w:color w:val="auto"/>
          <w:sz w:val="21"/>
          <w:szCs w:val="21"/>
        </w:rPr>
        <w:t>null</w:t>
      </w:r>
      <w:r>
        <w:rPr>
          <w:rFonts w:hint="eastAsia" w:ascii="Courier New" w:hAnsi="Courier New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false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(getClass() != obj.getClass())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false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other</w:t>
      </w:r>
      <w:r>
        <w:rPr>
          <w:rFonts w:hint="eastAsia" w:ascii="Courier New" w:hAnsi="Courier New"/>
          <w:color w:val="auto"/>
          <w:sz w:val="21"/>
          <w:szCs w:val="21"/>
        </w:rPr>
        <w:t xml:space="preserve"> = (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>) obj;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(number == </w:t>
      </w:r>
      <w:r>
        <w:rPr>
          <w:rFonts w:hint="eastAsia" w:ascii="Courier New" w:hAnsi="Courier New"/>
          <w:b/>
          <w:color w:val="auto"/>
          <w:sz w:val="21"/>
          <w:szCs w:val="21"/>
        </w:rPr>
        <w:t>null</w:t>
      </w:r>
      <w:r>
        <w:rPr>
          <w:rFonts w:hint="eastAsia" w:ascii="Courier New" w:hAnsi="Courier New"/>
          <w:color w:val="auto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(other.number != </w:t>
      </w:r>
      <w:r>
        <w:rPr>
          <w:rFonts w:hint="eastAsia" w:ascii="Courier New" w:hAnsi="Courier New"/>
          <w:b/>
          <w:color w:val="auto"/>
          <w:sz w:val="21"/>
          <w:szCs w:val="21"/>
        </w:rPr>
        <w:t>null</w:t>
      </w:r>
      <w:r>
        <w:rPr>
          <w:rFonts w:hint="eastAsia" w:ascii="Courier New" w:hAnsi="Courier New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false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auto"/>
          <w:sz w:val="21"/>
          <w:szCs w:val="21"/>
        </w:rPr>
        <w:t>else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if</w:t>
      </w:r>
      <w:r>
        <w:rPr>
          <w:rFonts w:hint="eastAsia" w:ascii="Courier New" w:hAnsi="Courier New"/>
          <w:color w:val="auto"/>
          <w:sz w:val="21"/>
          <w:szCs w:val="21"/>
        </w:rPr>
        <w:t xml:space="preserve"> (!number.equals(other.number))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false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true</w:t>
      </w:r>
      <w:r>
        <w:rPr>
          <w:rFonts w:hint="eastAsia" w:ascii="Courier New" w:hAnsi="Courier New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i/>
          <w:color w:val="auto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public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compareTo</w:t>
      </w:r>
      <w:r>
        <w:rPr>
          <w:rFonts w:hint="eastAsia" w:ascii="Courier New" w:hAnsi="Courier New"/>
          <w:color w:val="auto"/>
          <w:sz w:val="21"/>
          <w:szCs w:val="21"/>
        </w:rPr>
        <w:t>(</w:t>
      </w:r>
      <w:r>
        <w:rPr>
          <w:rFonts w:hint="eastAsia" w:ascii="Courier New" w:hAnsi="Courier New"/>
          <w:b/>
          <w:color w:val="auto"/>
          <w:sz w:val="21"/>
          <w:szCs w:val="21"/>
        </w:rPr>
        <w:t>Student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//根据年龄进行排序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num1</w:t>
      </w:r>
      <w:r>
        <w:rPr>
          <w:rFonts w:hint="eastAsia" w:ascii="Courier New" w:hAnsi="Courier New"/>
          <w:color w:val="auto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.age-s.age;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int</w:t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  <w:r>
        <w:rPr>
          <w:rFonts w:hint="eastAsia" w:ascii="Courier New" w:hAnsi="Courier New"/>
          <w:b/>
          <w:color w:val="auto"/>
          <w:sz w:val="21"/>
          <w:szCs w:val="21"/>
        </w:rPr>
        <w:t>num2</w:t>
      </w:r>
      <w:r>
        <w:rPr>
          <w:rFonts w:hint="eastAsia" w:ascii="Courier New" w:hAnsi="Courier New"/>
          <w:color w:val="auto"/>
          <w:sz w:val="21"/>
          <w:szCs w:val="21"/>
        </w:rPr>
        <w:t xml:space="preserve"> = (num1==0) ? </w:t>
      </w:r>
      <w:r>
        <w:rPr>
          <w:rFonts w:hint="eastAsia" w:ascii="Courier New" w:hAnsi="Courier New"/>
          <w:b/>
          <w:color w:val="auto"/>
          <w:sz w:val="21"/>
          <w:szCs w:val="21"/>
        </w:rPr>
        <w:t>this</w:t>
      </w:r>
      <w:r>
        <w:rPr>
          <w:rFonts w:hint="eastAsia" w:ascii="Courier New" w:hAnsi="Courier New"/>
          <w:color w:val="auto"/>
          <w:sz w:val="21"/>
          <w:szCs w:val="21"/>
        </w:rPr>
        <w:t>.name.compareTo(s.number) : num1;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b/>
          <w:color w:val="auto"/>
          <w:sz w:val="21"/>
          <w:szCs w:val="21"/>
        </w:rPr>
        <w:t>return</w:t>
      </w:r>
      <w:r>
        <w:rPr>
          <w:rFonts w:hint="eastAsia" w:ascii="Courier New" w:hAnsi="Courier New"/>
          <w:color w:val="auto"/>
          <w:sz w:val="21"/>
          <w:szCs w:val="21"/>
        </w:rPr>
        <w:t xml:space="preserve"> num2;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public int compareTo(Student 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//根据键值的大小进行排序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//因为键值是一个字符串类型，而返回的需要比较的是int类型，所以将String类型转换为int类型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int num = Integer.parseInt(this.number) - Integer.parseInt(s.number);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return num;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package dh18;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java.util.ArrayList;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java.util.Collections;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java.util.List;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//ArrayList集合存储自定义对象并且进行排序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public class ArrayListSortText1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public static void main(String[] args)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 创建集合对象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List&lt;Student&gt; array = new ArrayList&lt;Student&gt;();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 创建学生对象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s1 = new Student("刘大大", 21);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s2 = new Student("游大大", 20);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s3 = new Student("可乐", 22);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//将学生对象添加到集合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array.add(s1);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array.add(s2);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array.add(s3);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//排序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Collections.sort(array);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//遍历集合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for(Student stu : array)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System.out.println(stu.getName()+"\t"+stu.getAge());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626262"/>
          <w:sz w:val="32"/>
          <w:highlight w:val="black"/>
        </w:rPr>
        <w:t>需求：HashMap 嵌套 HashMap 再嵌套ArrayList集合</w:t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package dh18;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java.util.ArrayList;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java.util.HashMap;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java.util.Set;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/*需求：HashMap 嵌套 HashMap 再嵌套ArrayList集合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gz   广州校区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 jc  基础班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         王  21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         李  25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xa   西安校区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 jy   就业班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刘    21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程    22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bj   北京校区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  cz  传播客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游     20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  </w:t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赵     22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public class QianTaoText1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public static void main(String[] args)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//创建大的集合对象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 HashMap&lt;String,ArrayList&lt;Student&gt;&gt;&gt; map = new HashMap&lt;String, HashMap&lt;String,ArrayList&lt;Student&gt;&gt;&gt;();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//创建学生对象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s1 = new Student("王",21);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s2 = new Student("李",25);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s3 = new Student("刘",21);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s4 = new Student("程",22);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s5 = new Student("游",20);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Student s6 = new Student("赵",22);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//创建第一个ArrayList集合对象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ArrayList&lt;Student&gt; array1 = new ArrayList&lt;Student&gt;();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array1.add(s1);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array1.add(s2);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//创建第二个ArrayList集合对象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ArrayList&lt;Student&gt; array2 = new ArrayList&lt;Student&gt;();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array2.add(s3);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array2.add(s4);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//创建第三个ArrayList集合对象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ArrayList&lt;Student&gt; array3 = new ArrayList&lt;Student&gt;();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array3.add(s5);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array3.add(s6);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//创建第一个小的HashMap对象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HashMap&lt;String,ArrayList&lt;Student&gt; &gt; m1 = new HashMap&lt;String,ArrayList&lt;Student&gt; 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m1.put("jc", array1);</w:t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//创建第二个小的HashMap对象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HashMap&lt;String,ArrayList&lt;Student&gt; &gt; m2 = new HashMap&lt;String,ArrayList&lt;Student&gt; 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m2.put("jy", array2);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//创建第三个小的HashMap对象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HashMap&lt;String,ArrayList&lt;Student&gt; &gt; m3 = new HashMap&lt;String,ArrayList&lt;Student&gt; 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m3.put("cz", array3);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//在大集合中存储键值对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map.put("gz", m1);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map.put("xa", m2);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map.put("bj", m3);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//遍历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//将大集合的键值存储在集合中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Set&lt;String&gt; maxkeyset = map.keySet();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for(String maxkey : maxkeyset)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//因为大集合的元素值是一个HashMap的集合，所有用集合对象接收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 ArrayList&lt;Student&gt;&gt; minmap = map.get(maxkey);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//将小集合的键值存储在set集合中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Set&lt;String&gt; minkeyset = minmap.keySet();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for(String minkey : minkeyset)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//又因为小集合的元素值是一个ArrayList的集合，所有用ArrayList集合对象接收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ArrayList&lt;Student&gt; list = minmap.get(minkey);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for(Student stu : list)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System.out.println(maxkey+"\t"+minkey+"\t"+stu.getName()+"\t"+stu.getAge());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626262"/>
          <w:sz w:val="32"/>
          <w:highlight w:val="black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//HashMap嵌套ArrayList集合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/*HashMap的集合元素是一个ArrayList集合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*需求;有三个键值对,每个键值对应的ArrayList集合中有三个元素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*已知：：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三国演义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武松       , 周瑜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笑傲江湖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令狐冲   , 林平之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神雕侠侣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杨过       ,</w:t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 xml:space="preserve">小龙女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package dh18;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import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import java.util.Set;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import java.util.TreeMap;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public class HashMapToArrayListDemo1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public static void main(String[] args)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 创建大的集合对象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TreeMap&lt;String, ArrayList&lt;String&gt;&gt; map = new TreeMap&lt;String, ArrayList&lt;String&gt;&gt;();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 创建第一个ArrayList集合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ArrayList&lt;String&gt; array1 = new ArrayList&lt;String&gt;();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array1.add("武松");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array1.add("周瑜");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 创建第二个ArrayList集合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ArrayList&lt;String&gt; array2 = new ArrayList&lt;String&gt;();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array2.add("令狐冲");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array2.add("林平之");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 创建第三个ArrayList集合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ArrayList&lt;String&gt; array3 = new ArrayList&lt;String&gt;();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array3.add("杨过   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array3.add("小龙女 ");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//在大集合中存储键值对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map.put("三国演义", array1);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map.put("笑傲江湖", array2);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map.put("神雕侠侣", array3);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//遍历集合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Set&lt;String&gt; maxkeyset = map.keySet();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for(String maxkey : maxkeyset)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ArrayList&lt;String&gt; minlist = map.get(maxkey);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for(String min : minlist)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System.out.println(maxkey+"\t"+min);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//1、HashMap嵌套HashMap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package dh18;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java.util.HashMap;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import java.util.Set;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//1、HashMap嵌套HashMap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>public class HashMapToHashMapDemo1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public static void main(String[] args) 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//创建集合嵌套对象大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HashMap&lt;String, HashMap&lt;String,Integ</w:t>
      </w:r>
      <w:r>
        <w:rPr>
          <w:rFonts w:hint="eastAsia" w:ascii="Courier New" w:hAnsi="Courier New"/>
          <w:sz w:val="21"/>
          <w:szCs w:val="21"/>
        </w:rPr>
        <w:t>er&gt;&gt; cz = new HashMap&lt;String, HashMap&lt;String,Integer&gt;&gt;();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//创建小集合对象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HashMap&lt;String, Integer&gt; jc = new HashMap&lt;String, Integer&gt;();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//创建第二个小集合对象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HashMap&lt;String, Integer&gt; jy = new HashMap&lt;String, Integer&gt;();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 xml:space="preserve">//在集合中添加键值对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jc.put("水星记", 21);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jc.put("Caddo", 22);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//在第二个小集合中添加键值对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jy.put("可乐", 23);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jy.put("cheng", 21);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//在大集合中添加键值对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cz.put("jc", jc);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cz.put("jy", jy);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//遍历集合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//将大集合的键值放在一个集合中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Set&lt;String&gt; czkeyset = cz.keySet();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for(String czkey : czkeyset)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//大集合的元素值是一个集合对象，定义集合对象进行接收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HashMap&lt;String,Integer&gt; minmap = cz.get(czkey);//此处取出的是一个集合对象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//将小集合的键值放在集合中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Set&lt;String&gt; minkeymap = minmap.keySet();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for(String minkey : minkeymap)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Integer minvalue = minmap.get(minkey);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System.out.println(minkey+"\t"+minvalue);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ab/>
      </w: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rPr>
          <w:rFonts w:hint="eastAsia" w:ascii="Courier New" w:hAnsi="Courier New"/>
          <w:color w:val="626262"/>
          <w:sz w:val="32"/>
          <w:highlight w:val="black"/>
          <w:lang w:val="en-US" w:eastAsia="zh-CN"/>
        </w:rPr>
      </w:pPr>
      <w:r>
        <w:rPr>
          <w:rFonts w:hint="eastAsia" w:ascii="Courier New" w:hAnsi="Courier New"/>
          <w:color w:val="626262"/>
          <w:sz w:val="32"/>
          <w:highlight w:val="black"/>
          <w:lang w:val="en-US" w:eastAsia="zh-CN"/>
        </w:rPr>
        <w:t>登录注册功能</w:t>
      </w:r>
    </w:p>
    <w:p>
      <w:pPr>
        <w:rPr>
          <w:rFonts w:hint="eastAsia" w:ascii="Courier New" w:hAnsi="Courier New"/>
          <w:color w:val="626262"/>
          <w:sz w:val="21"/>
          <w:szCs w:val="21"/>
          <w:highlight w:val="black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DengLu.cn.itcast.pojo;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用户基本描述类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@author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老腰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User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UserName;//姓名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private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password;//年龄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User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getUserName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UserName;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setName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UserName)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.UserName = UserName;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getPassword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password;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setPassword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password)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this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.password = password;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package DaoFunction;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java.util.ArrayList;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java.util.Scanner;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DengLu.cn.itcast.pojo.User;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用户功能类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@author 老腰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class UserFunction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/*//创建集合存储数据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为了避免数据被外部使用，因此使用private修饰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并且为了是注册和登录为同一个集合上的操作，因此定义集合变量为静态的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private static  ArrayList&lt;User&gt; array = new ArrayList&lt;User&gt;();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用户注册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@param user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用户注册对象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void regist(User user)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//将用户注册对象信息存储在集合中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array.add(user);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用户登录功能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@param userName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键入的用户账号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@param userPassword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键入的用户密码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@return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登录是否成功的结果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boolean isLogin(String userName,String userPassword)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boolean flag = false;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for(User u : array)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if(u.getUserName().equals(userName)&amp;&amp;u.getPassword().equals(userPassword))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flag = true;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//只要有一个用户信息匹配就表明登录成功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return flag;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static void startGame()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//产生一个随机数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int number = (int) (Math.random()*100)+1;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//定义变量用于存储猜的次数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int count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while(true)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//键入数据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Scanner sc = new Scanner(System.in);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System.out.println("请输入要进行猜测的数据:");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int guessNumber = sc.nextInt();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//只要输一次就统计一次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count++;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if(guessNumber&gt;number)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System.out.println("所猜的数"+guessNumber+"大了");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}else if (guessNumber&lt;number)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System.out.println("所猜的数"+guessNumber+"小了");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System.out.println("恭喜你在第"+count+"次猜对了");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//简单测试类，测试猜数字游戏是否正确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static void main(String[] args)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UserFunction function = new UserFunction();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function.startGame();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package DaoImpl;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java.util.Scanner;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DaoFunction.UserFunction;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import DengLu.cn.itcast.pojo.User;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用户操作类，实现主界面，注册，登录跳转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@author 老腰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public class UserDao {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//主界面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public void startMenu()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System.out.println("--- ------欢迎使用-----------");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System.out.println("1: 注册");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System.out.println("2: 登录");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System.out.println("3: 退出");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System.out.print("请输入选择:");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//键盘录入主界面选项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Scanner sc = new Scanner(System.in);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choice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//switch循环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switch(choice)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case "1":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System.out.println("--------欢迎进入用户注册界面--------");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System.out.print("请输入用户注册账号名:");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newUserName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System.out.print("请输入用户注册密码:");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newUserPassword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//调用功能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//首先必须创建用户对象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 user = new User();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user.setName(newUserName);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user.setPassword(newUserPassword);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UserFunction ud = new UserFunction();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ud.regist(user);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//当注册完成后重新跳转到主界面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System.out.println("注册成功!");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startMenu();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case "2" 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//定义变量设置登录的次数，超过次数则强制退出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int count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while(count&lt;3)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System.out.println("--------欢迎进入用户登录界面--------");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System.out.print("请输入用户登录账号名:");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userName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System.out.print("请输入用户登录密码:");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userPassword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//输入一次统计变量就自加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count++;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//创建对象调用登录方法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UserFunction us = new UserFunction();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//方法调用后其实是一个布尔值，根据布尔值结果自主判断是否登录成功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boolean flag = us.isLogin(userName, userPassword);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if(flag)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System.out.println("登录成功!");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System.out.println("--------欢迎进入猜数字游戏界面--------");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System.out.println("你玩吗？y/n");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//多次输入进行游戏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//String string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while(true)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String string = sc.nextLine();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if(string.equalsIgnoreCase("y"))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UserFunction.startGame();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System.out.println("你还玩吗？y/n");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}else if(string.equals("n")){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System.out.println("用户退出游戏!");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System.out.println("输入的选项有误，请重新输入。");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continue;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if(count==3)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System.out.println("机会已经用尽，请与客服进行联系。");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System.exit(0);//强制退出系统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else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System.out.println("用户名或密码错误，请重新输入");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System.out.println("你还有"+(3-count)+"次机会");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//回到主菜单重新输入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//startMenu();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continue;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case "3":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System.out.println("用户退出系统，欢迎下次使用！");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System.exit(0);//终止虚拟机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default 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System.out.println("你输入的选项有误，请重新输入!");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startMenu();//回到主界面重新输入选项判断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break;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package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DaoText;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import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DaoImpl.UserDao;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用户功能测试类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@author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老腰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class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UserText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public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static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main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[] args)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UserDao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dao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</w:rPr>
        <w:t>new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UserDao();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dao.startMenu();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drawing>
          <wp:inline distT="0" distB="0" distL="114300" distR="114300">
            <wp:extent cx="4933315" cy="4542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r>
        <w:drawing>
          <wp:inline distT="0" distB="0" distL="114300" distR="114300">
            <wp:extent cx="3895090" cy="4409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028440" cy="35140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0915" cy="4380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733165" cy="42760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2980690" cy="12192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FE588"/>
    <w:multiLevelType w:val="singleLevel"/>
    <w:tmpl w:val="AA3FE58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585635"/>
    <w:rsid w:val="1F6F6AB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2018-11-17T03:09:00Z</dcterms:created>
  <dc:creator>老腰</dc:creator>
  <cp:lastModifiedBy>老腰</cp:lastModifiedBy>
  <dcterms:modified xsi:type="dcterms:W3CDTF">2018-11-17T03:57:31Z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